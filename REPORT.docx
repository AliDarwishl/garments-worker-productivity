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CBAD" w14:textId="77777777" w:rsidR="00021C04" w:rsidRPr="00A14071" w:rsidRDefault="00D76AB2">
      <w:pPr>
        <w:rPr>
          <w:rFonts w:cstheme="minorHAnsi"/>
        </w:rPr>
      </w:pPr>
      <w:r w:rsidRPr="00A14071">
        <w:rPr>
          <w:rFonts w:cstheme="minorHAnsi"/>
          <w:noProof/>
        </w:rPr>
        <w:drawing>
          <wp:anchor distT="0" distB="0" distL="114300" distR="114300" simplePos="0" relativeHeight="251657216" behindDoc="1" locked="0" layoutInCell="1" allowOverlap="1" wp14:anchorId="5E127709" wp14:editId="1E8267F6">
            <wp:simplePos x="0" y="0"/>
            <wp:positionH relativeFrom="margin">
              <wp:align>right</wp:align>
            </wp:positionH>
            <wp:positionV relativeFrom="paragraph">
              <wp:posOffset>-33867</wp:posOffset>
            </wp:positionV>
            <wp:extent cx="7763370" cy="4281170"/>
            <wp:effectExtent l="0" t="0" r="952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7763370" cy="428117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rsidRPr="00A14071" w14:paraId="60C03918" w14:textId="77777777" w:rsidTr="00A1111B">
        <w:trPr>
          <w:trHeight w:val="7553"/>
        </w:trPr>
        <w:tc>
          <w:tcPr>
            <w:tcW w:w="12229" w:type="dxa"/>
          </w:tcPr>
          <w:p w14:paraId="65509DBD" w14:textId="77777777" w:rsidR="00021C04" w:rsidRPr="00A14071" w:rsidRDefault="00D76AB2" w:rsidP="00D76AB2">
            <w:pPr>
              <w:ind w:left="720"/>
              <w:rPr>
                <w:rFonts w:cstheme="minorHAnsi"/>
              </w:rPr>
            </w:pPr>
            <w:r w:rsidRPr="00A14071">
              <w:rPr>
                <w:rFonts w:cstheme="minorHAnsi"/>
                <w:noProof/>
              </w:rPr>
              <mc:AlternateContent>
                <mc:Choice Requires="wpg">
                  <w:drawing>
                    <wp:inline distT="0" distB="0" distL="0" distR="0" wp14:anchorId="52037B65" wp14:editId="1CB12E18">
                      <wp:extent cx="6657975" cy="8676005"/>
                      <wp:effectExtent l="0" t="0" r="28575" b="10795"/>
                      <wp:docPr id="9" name="Group 9" descr="Title and text&#10;"/>
                      <wp:cNvGraphicFramePr/>
                      <a:graphic xmlns:a="http://schemas.openxmlformats.org/drawingml/2006/main">
                        <a:graphicData uri="http://schemas.microsoft.com/office/word/2010/wordprocessingGroup">
                          <wpg:wgp>
                            <wpg:cNvGrpSpPr/>
                            <wpg:grpSpPr>
                              <a:xfrm>
                                <a:off x="0" y="0"/>
                                <a:ext cx="6657975" cy="8676005"/>
                                <a:chOff x="0" y="67733"/>
                                <a:chExt cx="6657975" cy="8676005"/>
                              </a:xfrm>
                            </wpg:grpSpPr>
                            <wps:wsp>
                              <wps:cNvPr id="6" name="Text Box 6"/>
                              <wps:cNvSpPr txBox="1"/>
                              <wps:spPr>
                                <a:xfrm>
                                  <a:off x="76191" y="3228898"/>
                                  <a:ext cx="4105285" cy="1072168"/>
                                </a:xfrm>
                                <a:prstGeom prst="rect">
                                  <a:avLst/>
                                </a:prstGeom>
                                <a:solidFill>
                                  <a:schemeClr val="tx2">
                                    <a:lumMod val="75000"/>
                                  </a:schemeClr>
                                </a:solidFill>
                                <a:ln w="6350">
                                  <a:noFill/>
                                </a:ln>
                              </wps:spPr>
                              <wps:txbx>
                                <w:txbxContent>
                                  <w:p w14:paraId="3384F1D3" w14:textId="77777777" w:rsidR="00E60E49" w:rsidRDefault="00E60E49" w:rsidP="000B4502">
                                    <w:pPr>
                                      <w:pStyle w:val="a4"/>
                                      <w:rPr>
                                        <w:rFonts w:cstheme="minorHAnsi"/>
                                        <w:sz w:val="44"/>
                                        <w:szCs w:val="44"/>
                                      </w:rPr>
                                    </w:pPr>
                                    <w:r>
                                      <w:rPr>
                                        <w:rFonts w:cstheme="minorHAnsi"/>
                                        <w:sz w:val="44"/>
                                        <w:szCs w:val="44"/>
                                      </w:rPr>
                                      <w:t xml:space="preserve">industry </w:t>
                                    </w:r>
                                    <w:r w:rsidRPr="009146A4">
                                      <w:rPr>
                                        <w:rFonts w:cstheme="minorHAnsi"/>
                                        <w:sz w:val="44"/>
                                        <w:szCs w:val="44"/>
                                      </w:rPr>
                                      <w:t xml:space="preserve">production </w:t>
                                    </w:r>
                                  </w:p>
                                  <w:p w14:paraId="3CA1C5DE" w14:textId="49E36420" w:rsidR="00D76AB2" w:rsidRPr="00925A3D" w:rsidRDefault="00925A3D" w:rsidP="000B4502">
                                    <w:pPr>
                                      <w:pStyle w:val="a4"/>
                                      <w:rPr>
                                        <w:sz w:val="40"/>
                                        <w:szCs w:val="18"/>
                                      </w:rPr>
                                    </w:pPr>
                                    <w:r w:rsidRPr="00925A3D">
                                      <w:rPr>
                                        <w:sz w:val="40"/>
                                        <w:szCs w:val="18"/>
                                      </w:rPr>
                                      <w:t>Data Science</w:t>
                                    </w:r>
                                    <w:r>
                                      <w:rPr>
                                        <w:sz w:val="40"/>
                                        <w:szCs w:val="18"/>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67733"/>
                                  <a:ext cx="3004185" cy="1202266"/>
                                </a:xfrm>
                                <a:prstGeom prst="rect">
                                  <a:avLst/>
                                </a:prstGeom>
                                <a:solidFill>
                                  <a:schemeClr val="bg1">
                                    <a:lumMod val="95000"/>
                                  </a:schemeClr>
                                </a:solidFill>
                                <a:ln w="6350">
                                  <a:noFill/>
                                </a:ln>
                              </wps:spPr>
                              <wps:txbx>
                                <w:txbxContent>
                                  <w:p w14:paraId="16E72BD2" w14:textId="254755F2" w:rsidR="00D76AB2" w:rsidRDefault="00925A3D" w:rsidP="00925A3D">
                                    <w:pPr>
                                      <w:pStyle w:val="2"/>
                                      <w:ind w:left="360"/>
                                    </w:pPr>
                                    <w:r>
                                      <w:rPr>
                                        <w:noProof/>
                                      </w:rPr>
                                      <w:drawing>
                                        <wp:inline distT="0" distB="0" distL="0" distR="0" wp14:anchorId="3CB8DBD6" wp14:editId="4FAC5B94">
                                          <wp:extent cx="2287905" cy="97091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90304" cy="9719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690533"/>
                                  <a:ext cx="6657975" cy="405320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6657690" w14:textId="23B16D3F" w:rsidR="00925A3D" w:rsidRPr="00925A3D" w:rsidRDefault="00925A3D" w:rsidP="00925A3D">
                                    <w:pPr>
                                      <w:rPr>
                                        <w:rFonts w:ascii="Bahnschrift" w:hAnsi="Bahnschrift"/>
                                        <w:sz w:val="36"/>
                                        <w:szCs w:val="36"/>
                                        <w:u w:val="single"/>
                                      </w:rPr>
                                    </w:pPr>
                                    <w:r w:rsidRPr="00925A3D">
                                      <w:rPr>
                                        <w:rFonts w:ascii="Bahnschrift" w:hAnsi="Bahnschrift"/>
                                        <w:sz w:val="36"/>
                                        <w:szCs w:val="36"/>
                                        <w:u w:val="single"/>
                                      </w:rPr>
                                      <w:t>Presented by:</w:t>
                                    </w:r>
                                  </w:p>
                                  <w:p w14:paraId="14A70B26" w14:textId="4B2A8578" w:rsidR="00C04FD0" w:rsidRDefault="00E60E49" w:rsidP="00C04FD0">
                                    <w:pPr>
                                      <w:pStyle w:val="a6"/>
                                      <w:numPr>
                                        <w:ilvl w:val="0"/>
                                        <w:numId w:val="2"/>
                                      </w:numPr>
                                      <w:rPr>
                                        <w:rFonts w:ascii="Bahnschrift" w:hAnsi="Bahnschrift"/>
                                        <w:sz w:val="36"/>
                                        <w:szCs w:val="36"/>
                                      </w:rPr>
                                    </w:pPr>
                                    <w:r>
                                      <w:rPr>
                                        <w:rFonts w:ascii="Bahnschrift" w:hAnsi="Bahnschrift"/>
                                        <w:sz w:val="36"/>
                                        <w:szCs w:val="36"/>
                                      </w:rPr>
                                      <w:t>Mohamed ibrahim Saad</w:t>
                                    </w:r>
                                    <w:r w:rsidR="00C04FD0">
                                      <w:rPr>
                                        <w:rFonts w:ascii="Bahnschrift" w:hAnsi="Bahnschrift"/>
                                        <w:sz w:val="36"/>
                                        <w:szCs w:val="36"/>
                                      </w:rPr>
                                      <w:t xml:space="preserve">      ID: 4</w:t>
                                    </w:r>
                                    <w:r>
                                      <w:rPr>
                                        <w:rFonts w:ascii="Bahnschrift" w:hAnsi="Bahnschrift"/>
                                        <w:sz w:val="36"/>
                                        <w:szCs w:val="36"/>
                                      </w:rPr>
                                      <w:t>2010235</w:t>
                                    </w:r>
                                  </w:p>
                                  <w:p w14:paraId="68B8C90D" w14:textId="1B088196"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mustafa</w:t>
                                    </w:r>
                                    <w:r w:rsidR="00C04FD0" w:rsidRPr="00C04FD0">
                                      <w:rPr>
                                        <w:rFonts w:ascii="Bahnschrift" w:hAnsi="Bahnschrift"/>
                                        <w:sz w:val="36"/>
                                        <w:szCs w:val="36"/>
                                      </w:rPr>
                                      <w:t xml:space="preserve"> mohamed</w:t>
                                    </w:r>
                                    <w:r>
                                      <w:rPr>
                                        <w:rFonts w:ascii="Bahnschrift" w:hAnsi="Bahnschrift"/>
                                        <w:sz w:val="36"/>
                                        <w:szCs w:val="36"/>
                                      </w:rPr>
                                      <w:t xml:space="preserve"> kadry    </w:t>
                                    </w:r>
                                    <w:r w:rsidR="00401C01">
                                      <w:rPr>
                                        <w:rFonts w:ascii="Bahnschrift" w:hAnsi="Bahnschrift"/>
                                        <w:sz w:val="36"/>
                                        <w:szCs w:val="36"/>
                                      </w:rPr>
                                      <w:t xml:space="preserve">ID: </w:t>
                                    </w:r>
                                    <w:r>
                                      <w:rPr>
                                        <w:rFonts w:ascii="Bahnschrift" w:hAnsi="Bahnschrift"/>
                                        <w:sz w:val="36"/>
                                        <w:szCs w:val="36"/>
                                      </w:rPr>
                                      <w:t>42010410</w:t>
                                    </w:r>
                                  </w:p>
                                  <w:p w14:paraId="25EF8532" w14:textId="0FF66D20"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tareq fathi</w:t>
                                    </w:r>
                                    <w:r w:rsidR="00401C01">
                                      <w:rPr>
                                        <w:rFonts w:ascii="Bahnschrift" w:hAnsi="Bahnschrift"/>
                                        <w:sz w:val="36"/>
                                        <w:szCs w:val="36"/>
                                      </w:rPr>
                                      <w:tab/>
                                    </w:r>
                                    <w:r>
                                      <w:rPr>
                                        <w:rFonts w:ascii="Bahnschrift" w:hAnsi="Bahnschrift"/>
                                        <w:sz w:val="36"/>
                                        <w:szCs w:val="36"/>
                                      </w:rPr>
                                      <w:t xml:space="preserve">                  </w:t>
                                    </w:r>
                                    <w:r w:rsidR="00401C01">
                                      <w:rPr>
                                        <w:rFonts w:ascii="Bahnschrift" w:hAnsi="Bahnschrift"/>
                                        <w:sz w:val="36"/>
                                        <w:szCs w:val="36"/>
                                      </w:rPr>
                                      <w:tab/>
                                    </w:r>
                                    <w:r>
                                      <w:rPr>
                                        <w:rFonts w:ascii="Bahnschrift" w:hAnsi="Bahnschrift"/>
                                        <w:sz w:val="36"/>
                                        <w:szCs w:val="36"/>
                                      </w:rPr>
                                      <w:t xml:space="preserve"> </w:t>
                                    </w:r>
                                    <w:r w:rsidR="00401C01">
                                      <w:rPr>
                                        <w:rFonts w:ascii="Bahnschrift" w:hAnsi="Bahnschrift"/>
                                        <w:sz w:val="36"/>
                                        <w:szCs w:val="36"/>
                                      </w:rPr>
                                      <w:t xml:space="preserve">ID: </w:t>
                                    </w:r>
                                    <w:r w:rsidR="00C04FD0" w:rsidRPr="00C04FD0">
                                      <w:rPr>
                                        <w:rFonts w:ascii="Bahnschrift" w:hAnsi="Bahnschrift"/>
                                        <w:sz w:val="36"/>
                                        <w:szCs w:val="36"/>
                                      </w:rPr>
                                      <w:t>4</w:t>
                                    </w:r>
                                    <w:r>
                                      <w:rPr>
                                        <w:rFonts w:ascii="Bahnschrift" w:hAnsi="Bahnschrift"/>
                                        <w:sz w:val="36"/>
                                        <w:szCs w:val="36"/>
                                      </w:rPr>
                                      <w:t>2010245</w:t>
                                    </w:r>
                                  </w:p>
                                  <w:p w14:paraId="50CE555F" w14:textId="0568D842"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kamel mustafa kamel</w:t>
                                    </w:r>
                                    <w:r w:rsidR="00401C01">
                                      <w:rPr>
                                        <w:rFonts w:ascii="Bahnschrift" w:hAnsi="Bahnschrift"/>
                                        <w:sz w:val="36"/>
                                        <w:szCs w:val="36"/>
                                      </w:rPr>
                                      <w:tab/>
                                    </w:r>
                                    <w:r w:rsidR="00C04FD0">
                                      <w:rPr>
                                        <w:rFonts w:ascii="Bahnschrift" w:hAnsi="Bahnschrift"/>
                                        <w:sz w:val="36"/>
                                        <w:szCs w:val="36"/>
                                      </w:rPr>
                                      <w:t xml:space="preserve">   </w:t>
                                    </w:r>
                                    <w:r>
                                      <w:rPr>
                                        <w:rFonts w:ascii="Bahnschrift" w:hAnsi="Bahnschrift"/>
                                        <w:sz w:val="36"/>
                                        <w:szCs w:val="36"/>
                                      </w:rPr>
                                      <w:t xml:space="preserve"> </w:t>
                                    </w:r>
                                    <w:r w:rsidR="00C04FD0">
                                      <w:rPr>
                                        <w:rFonts w:ascii="Bahnschrift" w:hAnsi="Bahnschrift"/>
                                        <w:sz w:val="36"/>
                                        <w:szCs w:val="36"/>
                                      </w:rPr>
                                      <w:t xml:space="preserve">    </w:t>
                                    </w:r>
                                    <w:r w:rsidR="00401C01">
                                      <w:rPr>
                                        <w:rFonts w:ascii="Bahnschrift" w:hAnsi="Bahnschrift"/>
                                        <w:sz w:val="36"/>
                                        <w:szCs w:val="36"/>
                                      </w:rPr>
                                      <w:t xml:space="preserve">ID: </w:t>
                                    </w:r>
                                    <w:r>
                                      <w:rPr>
                                        <w:rFonts w:ascii="Bahnschrift" w:hAnsi="Bahnschrift"/>
                                        <w:sz w:val="36"/>
                                        <w:szCs w:val="36"/>
                                      </w:rPr>
                                      <w:t>42010191</w:t>
                                    </w:r>
                                  </w:p>
                                  <w:p w14:paraId="26B396D1" w14:textId="137BCC82"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 xml:space="preserve">omar mahmoud </w:t>
                                    </w:r>
                                    <w:r w:rsidR="00401C01">
                                      <w:rPr>
                                        <w:rFonts w:ascii="Bahnschrift" w:hAnsi="Bahnschrift"/>
                                        <w:sz w:val="36"/>
                                        <w:szCs w:val="36"/>
                                      </w:rPr>
                                      <w:tab/>
                                    </w:r>
                                    <w:r w:rsidR="00401C01">
                                      <w:rPr>
                                        <w:rFonts w:ascii="Bahnschrift" w:hAnsi="Bahnschrift"/>
                                        <w:sz w:val="36"/>
                                        <w:szCs w:val="36"/>
                                      </w:rPr>
                                      <w:tab/>
                                    </w:r>
                                    <w:r>
                                      <w:rPr>
                                        <w:rFonts w:ascii="Bahnschrift" w:hAnsi="Bahnschrift"/>
                                        <w:sz w:val="36"/>
                                        <w:szCs w:val="36"/>
                                      </w:rPr>
                                      <w:t xml:space="preserve">        </w:t>
                                    </w:r>
                                    <w:r w:rsidR="00401C01">
                                      <w:rPr>
                                        <w:rFonts w:ascii="Bahnschrift" w:hAnsi="Bahnschrift"/>
                                        <w:sz w:val="36"/>
                                        <w:szCs w:val="36"/>
                                      </w:rPr>
                                      <w:t xml:space="preserve">ID: </w:t>
                                    </w:r>
                                    <w:r>
                                      <w:rPr>
                                        <w:rFonts w:ascii="Bahnschrift" w:hAnsi="Bahnschrift"/>
                                        <w:sz w:val="36"/>
                                        <w:szCs w:val="36"/>
                                      </w:rPr>
                                      <w:t>41910312</w:t>
                                    </w:r>
                                  </w:p>
                                  <w:p w14:paraId="388C4332" w14:textId="6F899F94"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ali</w:t>
                                    </w:r>
                                    <w:r w:rsidR="00C04FD0" w:rsidRPr="00C04FD0">
                                      <w:rPr>
                                        <w:rFonts w:ascii="Bahnschrift" w:hAnsi="Bahnschrift"/>
                                        <w:sz w:val="36"/>
                                        <w:szCs w:val="36"/>
                                      </w:rPr>
                                      <w:t xml:space="preserve"> </w:t>
                                    </w:r>
                                    <w:r>
                                      <w:rPr>
                                        <w:rFonts w:ascii="Bahnschrift" w:hAnsi="Bahnschrift"/>
                                        <w:sz w:val="36"/>
                                        <w:szCs w:val="36"/>
                                      </w:rPr>
                                      <w:t xml:space="preserve">abdelaty mahmoud         </w:t>
                                    </w:r>
                                    <w:r w:rsidR="00401C01">
                                      <w:rPr>
                                        <w:rFonts w:ascii="Bahnschrift" w:hAnsi="Bahnschrift"/>
                                        <w:sz w:val="36"/>
                                        <w:szCs w:val="36"/>
                                      </w:rPr>
                                      <w:t>ID</w:t>
                                    </w:r>
                                    <w:r w:rsidR="00C04FD0">
                                      <w:rPr>
                                        <w:rFonts w:ascii="Bahnschrift" w:hAnsi="Bahnschrift"/>
                                        <w:sz w:val="36"/>
                                        <w:szCs w:val="36"/>
                                      </w:rPr>
                                      <w:t>:</w:t>
                                    </w:r>
                                    <w:r>
                                      <w:rPr>
                                        <w:rFonts w:ascii="Bahnschrift" w:hAnsi="Bahnschrift"/>
                                        <w:sz w:val="36"/>
                                        <w:szCs w:val="36"/>
                                      </w:rPr>
                                      <w:t>41910151</w:t>
                                    </w:r>
                                  </w:p>
                                  <w:p w14:paraId="068970C9" w14:textId="223D1274" w:rsidR="00925A3D" w:rsidRPr="00925A3D" w:rsidRDefault="00925A3D" w:rsidP="00E60E49">
                                    <w:pPr>
                                      <w:pStyle w:val="a6"/>
                                      <w:ind w:left="1440"/>
                                      <w:rPr>
                                        <w:rFonts w:ascii="Bahnschrift" w:hAnsi="Bahnschrift"/>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2037B65" id="Group 9" o:spid="_x0000_s1026" alt="Title and text&#10;" style="width:524.25pt;height:683.15pt;mso-position-horizontal-relative:char;mso-position-vertical-relative:line" coordorigin=",677" coordsize="66579,8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">
                      <v:shapetype id="_x0000_t202" coordsize="21600,21600" o:spt="202" path="m,l,21600r21600,l21600,xe">
                        <v:stroke joinstyle="miter"/>
                        <v:path gradientshapeok="t" o:connecttype="rect"/>
                      </v:shapetype>
                      <v:shape id="Text Box 6" o:spid="_x0000_s1027" type="#_x0000_t202" style="position:absolute;left:761;top:32288;width:41053;height:10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3384F1D3" w14:textId="77777777" w:rsidR="00E60E49" w:rsidRDefault="00E60E49" w:rsidP="000B4502">
                              <w:pPr>
                                <w:pStyle w:val="a4"/>
                                <w:rPr>
                                  <w:rFonts w:cstheme="minorHAnsi"/>
                                  <w:sz w:val="44"/>
                                  <w:szCs w:val="44"/>
                                </w:rPr>
                              </w:pPr>
                              <w:r>
                                <w:rPr>
                                  <w:rFonts w:cstheme="minorHAnsi"/>
                                  <w:sz w:val="44"/>
                                  <w:szCs w:val="44"/>
                                </w:rPr>
                                <w:t xml:space="preserve">industry </w:t>
                              </w:r>
                              <w:r w:rsidRPr="009146A4">
                                <w:rPr>
                                  <w:rFonts w:cstheme="minorHAnsi"/>
                                  <w:sz w:val="44"/>
                                  <w:szCs w:val="44"/>
                                </w:rPr>
                                <w:t xml:space="preserve">production </w:t>
                              </w:r>
                            </w:p>
                            <w:p w14:paraId="3CA1C5DE" w14:textId="49E36420" w:rsidR="00D76AB2" w:rsidRPr="00925A3D" w:rsidRDefault="00925A3D" w:rsidP="000B4502">
                              <w:pPr>
                                <w:pStyle w:val="a4"/>
                                <w:rPr>
                                  <w:sz w:val="40"/>
                                  <w:szCs w:val="18"/>
                                </w:rPr>
                              </w:pPr>
                              <w:r w:rsidRPr="00925A3D">
                                <w:rPr>
                                  <w:sz w:val="40"/>
                                  <w:szCs w:val="18"/>
                                </w:rPr>
                                <w:t>Data Science</w:t>
                              </w:r>
                              <w:r>
                                <w:rPr>
                                  <w:sz w:val="40"/>
                                  <w:szCs w:val="18"/>
                                </w:rPr>
                                <w:t xml:space="preserve"> Report</w:t>
                              </w:r>
                            </w:p>
                          </w:txbxContent>
                        </v:textbox>
                      </v:shape>
                      <v:shape id="Text Box 7" o:spid="_x0000_s1028" type="#_x0000_t202" style="position:absolute;left:762;top:677;width:30041;height:1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6E72BD2" w14:textId="254755F2" w:rsidR="00D76AB2" w:rsidRDefault="00925A3D" w:rsidP="00925A3D">
                              <w:pPr>
                                <w:pStyle w:val="2"/>
                                <w:ind w:left="360"/>
                              </w:pPr>
                              <w:r>
                                <w:rPr>
                                  <w:noProof/>
                                </w:rPr>
                                <w:drawing>
                                  <wp:inline distT="0" distB="0" distL="0" distR="0" wp14:anchorId="3CB8DBD6" wp14:editId="4FAC5B94">
                                    <wp:extent cx="2287905" cy="97091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90304" cy="971933"/>
                                            </a:xfrm>
                                            <a:prstGeom prst="rect">
                                              <a:avLst/>
                                            </a:prstGeom>
                                          </pic:spPr>
                                        </pic:pic>
                                      </a:graphicData>
                                    </a:graphic>
                                  </wp:inline>
                                </w:drawing>
                              </w:r>
                            </w:p>
                          </w:txbxContent>
                        </v:textbox>
                      </v:shape>
                      <v:shape id="Text Box 8" o:spid="_x0000_s1029" type="#_x0000_t202" style="position:absolute;top:46905;width:66579;height:40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" filled="f" strokecolor="#4472c4 [3204]">
                        <v:stroke joinstyle="round"/>
                        <v:textbox>
                          <w:txbxContent>
                            <w:p w14:paraId="06657690" w14:textId="23B16D3F" w:rsidR="00925A3D" w:rsidRPr="00925A3D" w:rsidRDefault="00925A3D" w:rsidP="00925A3D">
                              <w:pPr>
                                <w:rPr>
                                  <w:rFonts w:ascii="Bahnschrift" w:hAnsi="Bahnschrift"/>
                                  <w:sz w:val="36"/>
                                  <w:szCs w:val="36"/>
                                  <w:u w:val="single"/>
                                </w:rPr>
                              </w:pPr>
                              <w:r w:rsidRPr="00925A3D">
                                <w:rPr>
                                  <w:rFonts w:ascii="Bahnschrift" w:hAnsi="Bahnschrift"/>
                                  <w:sz w:val="36"/>
                                  <w:szCs w:val="36"/>
                                  <w:u w:val="single"/>
                                </w:rPr>
                                <w:t>Presented by:</w:t>
                              </w:r>
                            </w:p>
                            <w:p w14:paraId="14A70B26" w14:textId="4B2A8578" w:rsidR="00C04FD0" w:rsidRDefault="00E60E49" w:rsidP="00C04FD0">
                              <w:pPr>
                                <w:pStyle w:val="a6"/>
                                <w:numPr>
                                  <w:ilvl w:val="0"/>
                                  <w:numId w:val="2"/>
                                </w:numPr>
                                <w:rPr>
                                  <w:rFonts w:ascii="Bahnschrift" w:hAnsi="Bahnschrift"/>
                                  <w:sz w:val="36"/>
                                  <w:szCs w:val="36"/>
                                </w:rPr>
                              </w:pPr>
                              <w:r>
                                <w:rPr>
                                  <w:rFonts w:ascii="Bahnschrift" w:hAnsi="Bahnschrift"/>
                                  <w:sz w:val="36"/>
                                  <w:szCs w:val="36"/>
                                </w:rPr>
                                <w:t>Mohamed ibrahim Saad</w:t>
                              </w:r>
                              <w:r w:rsidR="00C04FD0">
                                <w:rPr>
                                  <w:rFonts w:ascii="Bahnschrift" w:hAnsi="Bahnschrift"/>
                                  <w:sz w:val="36"/>
                                  <w:szCs w:val="36"/>
                                </w:rPr>
                                <w:t xml:space="preserve">      ID: 4</w:t>
                              </w:r>
                              <w:r>
                                <w:rPr>
                                  <w:rFonts w:ascii="Bahnschrift" w:hAnsi="Bahnschrift"/>
                                  <w:sz w:val="36"/>
                                  <w:szCs w:val="36"/>
                                </w:rPr>
                                <w:t>2010235</w:t>
                              </w:r>
                            </w:p>
                            <w:p w14:paraId="68B8C90D" w14:textId="1B088196"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mustafa</w:t>
                              </w:r>
                              <w:r w:rsidR="00C04FD0" w:rsidRPr="00C04FD0">
                                <w:rPr>
                                  <w:rFonts w:ascii="Bahnschrift" w:hAnsi="Bahnschrift"/>
                                  <w:sz w:val="36"/>
                                  <w:szCs w:val="36"/>
                                </w:rPr>
                                <w:t xml:space="preserve"> mohamed</w:t>
                              </w:r>
                              <w:r>
                                <w:rPr>
                                  <w:rFonts w:ascii="Bahnschrift" w:hAnsi="Bahnschrift"/>
                                  <w:sz w:val="36"/>
                                  <w:szCs w:val="36"/>
                                </w:rPr>
                                <w:t xml:space="preserve"> kadry    </w:t>
                              </w:r>
                              <w:r w:rsidR="00401C01">
                                <w:rPr>
                                  <w:rFonts w:ascii="Bahnschrift" w:hAnsi="Bahnschrift"/>
                                  <w:sz w:val="36"/>
                                  <w:szCs w:val="36"/>
                                </w:rPr>
                                <w:t xml:space="preserve">ID: </w:t>
                              </w:r>
                              <w:r>
                                <w:rPr>
                                  <w:rFonts w:ascii="Bahnschrift" w:hAnsi="Bahnschrift"/>
                                  <w:sz w:val="36"/>
                                  <w:szCs w:val="36"/>
                                </w:rPr>
                                <w:t>42010410</w:t>
                              </w:r>
                            </w:p>
                            <w:p w14:paraId="25EF8532" w14:textId="0FF66D20"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tareq fathi</w:t>
                              </w:r>
                              <w:r w:rsidR="00401C01">
                                <w:rPr>
                                  <w:rFonts w:ascii="Bahnschrift" w:hAnsi="Bahnschrift"/>
                                  <w:sz w:val="36"/>
                                  <w:szCs w:val="36"/>
                                </w:rPr>
                                <w:tab/>
                              </w:r>
                              <w:r>
                                <w:rPr>
                                  <w:rFonts w:ascii="Bahnschrift" w:hAnsi="Bahnschrift"/>
                                  <w:sz w:val="36"/>
                                  <w:szCs w:val="36"/>
                                </w:rPr>
                                <w:t xml:space="preserve">                  </w:t>
                              </w:r>
                              <w:r w:rsidR="00401C01">
                                <w:rPr>
                                  <w:rFonts w:ascii="Bahnschrift" w:hAnsi="Bahnschrift"/>
                                  <w:sz w:val="36"/>
                                  <w:szCs w:val="36"/>
                                </w:rPr>
                                <w:tab/>
                              </w:r>
                              <w:r>
                                <w:rPr>
                                  <w:rFonts w:ascii="Bahnschrift" w:hAnsi="Bahnschrift"/>
                                  <w:sz w:val="36"/>
                                  <w:szCs w:val="36"/>
                                </w:rPr>
                                <w:t xml:space="preserve"> </w:t>
                              </w:r>
                              <w:r w:rsidR="00401C01">
                                <w:rPr>
                                  <w:rFonts w:ascii="Bahnschrift" w:hAnsi="Bahnschrift"/>
                                  <w:sz w:val="36"/>
                                  <w:szCs w:val="36"/>
                                </w:rPr>
                                <w:t xml:space="preserve">ID: </w:t>
                              </w:r>
                              <w:r w:rsidR="00C04FD0" w:rsidRPr="00C04FD0">
                                <w:rPr>
                                  <w:rFonts w:ascii="Bahnschrift" w:hAnsi="Bahnschrift"/>
                                  <w:sz w:val="36"/>
                                  <w:szCs w:val="36"/>
                                </w:rPr>
                                <w:t>4</w:t>
                              </w:r>
                              <w:r>
                                <w:rPr>
                                  <w:rFonts w:ascii="Bahnschrift" w:hAnsi="Bahnschrift"/>
                                  <w:sz w:val="36"/>
                                  <w:szCs w:val="36"/>
                                </w:rPr>
                                <w:t>2010245</w:t>
                              </w:r>
                            </w:p>
                            <w:p w14:paraId="50CE555F" w14:textId="0568D842"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kamel mustafa kamel</w:t>
                              </w:r>
                              <w:r w:rsidR="00401C01">
                                <w:rPr>
                                  <w:rFonts w:ascii="Bahnschrift" w:hAnsi="Bahnschrift"/>
                                  <w:sz w:val="36"/>
                                  <w:szCs w:val="36"/>
                                </w:rPr>
                                <w:tab/>
                              </w:r>
                              <w:r w:rsidR="00C04FD0">
                                <w:rPr>
                                  <w:rFonts w:ascii="Bahnschrift" w:hAnsi="Bahnschrift"/>
                                  <w:sz w:val="36"/>
                                  <w:szCs w:val="36"/>
                                </w:rPr>
                                <w:t xml:space="preserve">   </w:t>
                              </w:r>
                              <w:r>
                                <w:rPr>
                                  <w:rFonts w:ascii="Bahnschrift" w:hAnsi="Bahnschrift"/>
                                  <w:sz w:val="36"/>
                                  <w:szCs w:val="36"/>
                                </w:rPr>
                                <w:t xml:space="preserve"> </w:t>
                              </w:r>
                              <w:r w:rsidR="00C04FD0">
                                <w:rPr>
                                  <w:rFonts w:ascii="Bahnschrift" w:hAnsi="Bahnschrift"/>
                                  <w:sz w:val="36"/>
                                  <w:szCs w:val="36"/>
                                </w:rPr>
                                <w:t xml:space="preserve">    </w:t>
                              </w:r>
                              <w:r w:rsidR="00401C01">
                                <w:rPr>
                                  <w:rFonts w:ascii="Bahnschrift" w:hAnsi="Bahnschrift"/>
                                  <w:sz w:val="36"/>
                                  <w:szCs w:val="36"/>
                                </w:rPr>
                                <w:t xml:space="preserve">ID: </w:t>
                              </w:r>
                              <w:r>
                                <w:rPr>
                                  <w:rFonts w:ascii="Bahnschrift" w:hAnsi="Bahnschrift"/>
                                  <w:sz w:val="36"/>
                                  <w:szCs w:val="36"/>
                                </w:rPr>
                                <w:t>42010191</w:t>
                              </w:r>
                            </w:p>
                            <w:p w14:paraId="26B396D1" w14:textId="137BCC82"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 xml:space="preserve">omar mahmoud </w:t>
                              </w:r>
                              <w:r w:rsidR="00401C01">
                                <w:rPr>
                                  <w:rFonts w:ascii="Bahnschrift" w:hAnsi="Bahnschrift"/>
                                  <w:sz w:val="36"/>
                                  <w:szCs w:val="36"/>
                                </w:rPr>
                                <w:tab/>
                              </w:r>
                              <w:r w:rsidR="00401C01">
                                <w:rPr>
                                  <w:rFonts w:ascii="Bahnschrift" w:hAnsi="Bahnschrift"/>
                                  <w:sz w:val="36"/>
                                  <w:szCs w:val="36"/>
                                </w:rPr>
                                <w:tab/>
                              </w:r>
                              <w:r>
                                <w:rPr>
                                  <w:rFonts w:ascii="Bahnschrift" w:hAnsi="Bahnschrift"/>
                                  <w:sz w:val="36"/>
                                  <w:szCs w:val="36"/>
                                </w:rPr>
                                <w:t xml:space="preserve">        </w:t>
                              </w:r>
                              <w:r w:rsidR="00401C01">
                                <w:rPr>
                                  <w:rFonts w:ascii="Bahnschrift" w:hAnsi="Bahnschrift"/>
                                  <w:sz w:val="36"/>
                                  <w:szCs w:val="36"/>
                                </w:rPr>
                                <w:t xml:space="preserve">ID: </w:t>
                              </w:r>
                              <w:r>
                                <w:rPr>
                                  <w:rFonts w:ascii="Bahnschrift" w:hAnsi="Bahnschrift"/>
                                  <w:sz w:val="36"/>
                                  <w:szCs w:val="36"/>
                                </w:rPr>
                                <w:t>41910312</w:t>
                              </w:r>
                            </w:p>
                            <w:p w14:paraId="388C4332" w14:textId="6F899F94" w:rsidR="00925A3D" w:rsidRPr="00925A3D" w:rsidRDefault="00E60E49" w:rsidP="00C04FD0">
                              <w:pPr>
                                <w:pStyle w:val="a6"/>
                                <w:numPr>
                                  <w:ilvl w:val="0"/>
                                  <w:numId w:val="2"/>
                                </w:numPr>
                                <w:rPr>
                                  <w:rFonts w:ascii="Bahnschrift" w:hAnsi="Bahnschrift"/>
                                  <w:sz w:val="36"/>
                                  <w:szCs w:val="36"/>
                                </w:rPr>
                              </w:pPr>
                              <w:r>
                                <w:rPr>
                                  <w:rFonts w:ascii="Bahnschrift" w:hAnsi="Bahnschrift"/>
                                  <w:sz w:val="36"/>
                                  <w:szCs w:val="36"/>
                                </w:rPr>
                                <w:t>ali</w:t>
                              </w:r>
                              <w:r w:rsidR="00C04FD0" w:rsidRPr="00C04FD0">
                                <w:rPr>
                                  <w:rFonts w:ascii="Bahnschrift" w:hAnsi="Bahnschrift"/>
                                  <w:sz w:val="36"/>
                                  <w:szCs w:val="36"/>
                                </w:rPr>
                                <w:t xml:space="preserve"> </w:t>
                              </w:r>
                              <w:r>
                                <w:rPr>
                                  <w:rFonts w:ascii="Bahnschrift" w:hAnsi="Bahnschrift"/>
                                  <w:sz w:val="36"/>
                                  <w:szCs w:val="36"/>
                                </w:rPr>
                                <w:t xml:space="preserve">abdelaty mahmoud         </w:t>
                              </w:r>
                              <w:r w:rsidR="00401C01">
                                <w:rPr>
                                  <w:rFonts w:ascii="Bahnschrift" w:hAnsi="Bahnschrift"/>
                                  <w:sz w:val="36"/>
                                  <w:szCs w:val="36"/>
                                </w:rPr>
                                <w:t>ID</w:t>
                              </w:r>
                              <w:r w:rsidR="00C04FD0">
                                <w:rPr>
                                  <w:rFonts w:ascii="Bahnschrift" w:hAnsi="Bahnschrift"/>
                                  <w:sz w:val="36"/>
                                  <w:szCs w:val="36"/>
                                </w:rPr>
                                <w:t>:</w:t>
                              </w:r>
                              <w:r>
                                <w:rPr>
                                  <w:rFonts w:ascii="Bahnschrift" w:hAnsi="Bahnschrift"/>
                                  <w:sz w:val="36"/>
                                  <w:szCs w:val="36"/>
                                </w:rPr>
                                <w:t>41910151</w:t>
                              </w:r>
                            </w:p>
                            <w:p w14:paraId="068970C9" w14:textId="223D1274" w:rsidR="00925A3D" w:rsidRPr="00925A3D" w:rsidRDefault="00925A3D" w:rsidP="00E60E49">
                              <w:pPr>
                                <w:pStyle w:val="a6"/>
                                <w:ind w:left="1440"/>
                                <w:rPr>
                                  <w:rFonts w:ascii="Bahnschrift" w:hAnsi="Bahnschrift"/>
                                  <w:sz w:val="36"/>
                                  <w:szCs w:val="36"/>
                                </w:rPr>
                              </w:pPr>
                            </w:p>
                          </w:txbxContent>
                        </v:textbox>
                      </v:shape>
                      <w10:anchorlock/>
                    </v:group>
                  </w:pict>
                </mc:Fallback>
              </mc:AlternateContent>
            </w:r>
          </w:p>
        </w:tc>
      </w:tr>
    </w:tbl>
    <w:p w14:paraId="2F1A7917" w14:textId="77777777" w:rsidR="00925A3D" w:rsidRPr="00A14071" w:rsidRDefault="00925A3D">
      <w:pPr>
        <w:rPr>
          <w:rFonts w:cstheme="minorHAnsi"/>
        </w:rPr>
        <w:sectPr w:rsidR="00925A3D" w:rsidRPr="00A14071" w:rsidSect="00021C04">
          <w:pgSz w:w="12240" w:h="15840"/>
          <w:pgMar w:top="0" w:right="0" w:bottom="0" w:left="0" w:header="720" w:footer="720" w:gutter="0"/>
          <w:cols w:space="720"/>
          <w:docGrid w:linePitch="360"/>
        </w:sectPr>
      </w:pPr>
      <w:r w:rsidRPr="00A14071">
        <w:rPr>
          <w:rFonts w:cstheme="minorHAnsi"/>
        </w:rPr>
        <w:br w:type="page"/>
      </w:r>
    </w:p>
    <w:p w14:paraId="2EE9E567" w14:textId="5700D0F0" w:rsidR="00392FA9" w:rsidRPr="00A14071" w:rsidRDefault="00925A3D" w:rsidP="008403F6">
      <w:pPr>
        <w:spacing w:line="480" w:lineRule="auto"/>
        <w:jc w:val="center"/>
        <w:rPr>
          <w:rFonts w:cstheme="minorHAnsi"/>
          <w:sz w:val="56"/>
          <w:szCs w:val="56"/>
        </w:rPr>
      </w:pPr>
      <w:r w:rsidRPr="00A14071">
        <w:rPr>
          <w:rFonts w:cstheme="minorHAnsi"/>
          <w:sz w:val="56"/>
          <w:szCs w:val="56"/>
        </w:rPr>
        <w:lastRenderedPageBreak/>
        <w:t>Introduction</w:t>
      </w:r>
    </w:p>
    <w:p w14:paraId="55DD65E0" w14:textId="1D78B3B5" w:rsidR="00925A3D" w:rsidRPr="00A14071" w:rsidRDefault="00925A3D" w:rsidP="005134AD">
      <w:pPr>
        <w:pStyle w:val="a6"/>
        <w:numPr>
          <w:ilvl w:val="0"/>
          <w:numId w:val="6"/>
        </w:numPr>
        <w:rPr>
          <w:rFonts w:cstheme="minorHAnsi"/>
          <w:sz w:val="44"/>
          <w:szCs w:val="44"/>
        </w:rPr>
      </w:pPr>
      <w:r w:rsidRPr="00A14071">
        <w:rPr>
          <w:rFonts w:cstheme="minorHAnsi"/>
          <w:sz w:val="44"/>
          <w:szCs w:val="44"/>
        </w:rPr>
        <w:t>Data Science</w:t>
      </w:r>
    </w:p>
    <w:p w14:paraId="299A2655" w14:textId="43056221" w:rsidR="00925A3D" w:rsidRPr="00A14071" w:rsidRDefault="00925A3D" w:rsidP="00925A3D">
      <w:pPr>
        <w:rPr>
          <w:rFonts w:cstheme="minorHAnsi"/>
          <w:sz w:val="28"/>
          <w:szCs w:val="28"/>
        </w:rPr>
      </w:pPr>
      <w:r w:rsidRPr="00A14071">
        <w:rPr>
          <w:rFonts w:cstheme="minorHAnsi"/>
          <w:sz w:val="28"/>
          <w:szCs w:val="28"/>
        </w:rPr>
        <w:t xml:space="preserve"> </w:t>
      </w:r>
      <w:r w:rsidR="008403F6" w:rsidRPr="00A14071">
        <w:rPr>
          <w:rFonts w:cstheme="minorHAnsi"/>
          <w:sz w:val="28"/>
          <w:szCs w:val="28"/>
        </w:rPr>
        <w:tab/>
      </w:r>
      <w:r w:rsidRPr="00A14071">
        <w:rPr>
          <w:rFonts w:cstheme="minorHAnsi"/>
          <w:sz w:val="28"/>
          <w:szCs w:val="28"/>
        </w:rPr>
        <w:t xml:space="preserve">Data science is the field of data analytics and data visualization in which raw data or the unstructured data is cleaned and made ready for the </w:t>
      </w:r>
      <w:r w:rsidR="008403F6" w:rsidRPr="00A14071">
        <w:rPr>
          <w:rFonts w:cstheme="minorHAnsi"/>
          <w:sz w:val="28"/>
          <w:szCs w:val="28"/>
        </w:rPr>
        <w:t>analysis</w:t>
      </w:r>
      <w:r w:rsidRPr="00A14071">
        <w:rPr>
          <w:rFonts w:cstheme="minorHAnsi"/>
          <w:sz w:val="28"/>
          <w:szCs w:val="28"/>
        </w:rPr>
        <w:t xml:space="preserve"> purpose. Data scientists use this data to get the required information for the future purpose. Data science uses many processes and methods on the big data, the data may be structured or unstructured. Data frames available on the internet is the raw data we get. It may be either in unstructured or semi structured </w:t>
      </w:r>
      <w:r w:rsidR="008403F6" w:rsidRPr="00A14071">
        <w:rPr>
          <w:rFonts w:cstheme="minorHAnsi"/>
          <w:sz w:val="28"/>
          <w:szCs w:val="28"/>
        </w:rPr>
        <w:t>format. This</w:t>
      </w:r>
      <w:r w:rsidRPr="00A14071">
        <w:rPr>
          <w:rFonts w:cstheme="minorHAnsi"/>
          <w:sz w:val="28"/>
          <w:szCs w:val="28"/>
        </w:rPr>
        <w:t xml:space="preserve"> data is further filtered, cleaned and then number of required task are performed for the analysis with the use of the high programming language. This data is further analyzed and then presented for our better understanding and evaluation. One must be clear that data science is not about making complicated models or making awesome visualization neither it is about writing code but about using the data to create an impact for your company, for this impact we need tools like complicated data models and data visualization.</w:t>
      </w:r>
    </w:p>
    <w:p w14:paraId="19BD4A32" w14:textId="77777777" w:rsidR="00925A3D" w:rsidRDefault="00925A3D" w:rsidP="00925A3D">
      <w:pPr>
        <w:rPr>
          <w:rFonts w:cstheme="minorHAnsi"/>
          <w:sz w:val="36"/>
          <w:szCs w:val="36"/>
        </w:rPr>
      </w:pPr>
    </w:p>
    <w:p w14:paraId="26E8F4E2" w14:textId="77777777" w:rsidR="007023A1" w:rsidRDefault="007023A1" w:rsidP="00925A3D">
      <w:pPr>
        <w:rPr>
          <w:rFonts w:cstheme="minorHAnsi"/>
          <w:sz w:val="36"/>
          <w:szCs w:val="36"/>
        </w:rPr>
      </w:pPr>
    </w:p>
    <w:p w14:paraId="7C8D7EAE" w14:textId="77777777" w:rsidR="007023A1" w:rsidRDefault="007023A1" w:rsidP="00925A3D">
      <w:pPr>
        <w:rPr>
          <w:rFonts w:cstheme="minorHAnsi"/>
          <w:sz w:val="36"/>
          <w:szCs w:val="36"/>
        </w:rPr>
      </w:pPr>
    </w:p>
    <w:p w14:paraId="07F6AC91" w14:textId="77777777" w:rsidR="007023A1" w:rsidRPr="00A14071" w:rsidRDefault="007023A1" w:rsidP="00925A3D">
      <w:pPr>
        <w:rPr>
          <w:rFonts w:cstheme="minorHAnsi"/>
          <w:sz w:val="36"/>
          <w:szCs w:val="36"/>
        </w:rPr>
      </w:pPr>
    </w:p>
    <w:p w14:paraId="0DD4264D" w14:textId="0761F917" w:rsidR="00925A3D" w:rsidRPr="00A14071" w:rsidRDefault="00925A3D" w:rsidP="005134AD">
      <w:pPr>
        <w:pStyle w:val="a6"/>
        <w:numPr>
          <w:ilvl w:val="0"/>
          <w:numId w:val="5"/>
        </w:numPr>
        <w:rPr>
          <w:rFonts w:cstheme="minorHAnsi"/>
          <w:sz w:val="44"/>
          <w:szCs w:val="44"/>
        </w:rPr>
      </w:pPr>
      <w:r w:rsidRPr="00A14071">
        <w:rPr>
          <w:rFonts w:cstheme="minorHAnsi"/>
          <w:sz w:val="44"/>
          <w:szCs w:val="44"/>
        </w:rPr>
        <w:t>Stages of Data Science</w:t>
      </w:r>
    </w:p>
    <w:p w14:paraId="600FC04A" w14:textId="4BC682C6" w:rsidR="00925A3D" w:rsidRPr="00A14071" w:rsidRDefault="00925A3D" w:rsidP="008403F6">
      <w:pPr>
        <w:ind w:firstLine="720"/>
        <w:rPr>
          <w:rFonts w:cstheme="minorHAnsi"/>
          <w:sz w:val="28"/>
          <w:szCs w:val="28"/>
        </w:rPr>
      </w:pPr>
      <w:r w:rsidRPr="00A14071">
        <w:rPr>
          <w:rFonts w:cstheme="minorHAnsi"/>
          <w:sz w:val="28"/>
          <w:szCs w:val="28"/>
        </w:rPr>
        <w:t>There are many tools used to handle the big data available to us</w:t>
      </w:r>
      <w:r w:rsidR="008403F6" w:rsidRPr="00A14071">
        <w:rPr>
          <w:rFonts w:cstheme="minorHAnsi"/>
          <w:sz w:val="28"/>
          <w:szCs w:val="28"/>
        </w:rPr>
        <w:t>. So, we</w:t>
      </w:r>
      <w:r w:rsidRPr="00A14071">
        <w:rPr>
          <w:rFonts w:cstheme="minorHAnsi"/>
          <w:sz w:val="28"/>
          <w:szCs w:val="28"/>
        </w:rPr>
        <w:t xml:space="preserve"> used programming tools such as Python to extract knowledge from prepared data. Data scientists use many algorithms and mathematical models on the data.</w:t>
      </w:r>
    </w:p>
    <w:p w14:paraId="5750CE78" w14:textId="77777777" w:rsidR="00925A3D" w:rsidRDefault="00925A3D" w:rsidP="00925A3D">
      <w:pPr>
        <w:rPr>
          <w:rFonts w:cstheme="minorHAnsi"/>
          <w:sz w:val="36"/>
          <w:szCs w:val="36"/>
          <w:rtl/>
        </w:rPr>
      </w:pPr>
    </w:p>
    <w:p w14:paraId="3AE98F08" w14:textId="77777777" w:rsidR="009146A4" w:rsidRDefault="009146A4" w:rsidP="00925A3D">
      <w:pPr>
        <w:rPr>
          <w:rFonts w:cstheme="minorHAnsi"/>
          <w:sz w:val="36"/>
          <w:szCs w:val="36"/>
          <w:rtl/>
        </w:rPr>
      </w:pPr>
    </w:p>
    <w:p w14:paraId="6705A84A" w14:textId="77777777" w:rsidR="009146A4" w:rsidRDefault="009146A4" w:rsidP="00925A3D">
      <w:pPr>
        <w:rPr>
          <w:rFonts w:cstheme="minorHAnsi"/>
          <w:sz w:val="36"/>
          <w:szCs w:val="36"/>
          <w:rtl/>
        </w:rPr>
      </w:pPr>
    </w:p>
    <w:p w14:paraId="6A2CF4C8" w14:textId="77777777" w:rsidR="009146A4" w:rsidRDefault="009146A4" w:rsidP="00925A3D">
      <w:pPr>
        <w:rPr>
          <w:rFonts w:cstheme="minorHAnsi"/>
          <w:sz w:val="36"/>
          <w:szCs w:val="36"/>
          <w:rtl/>
        </w:rPr>
      </w:pPr>
    </w:p>
    <w:p w14:paraId="57CFAED4" w14:textId="77777777" w:rsidR="009146A4" w:rsidRPr="00A14071" w:rsidRDefault="009146A4" w:rsidP="00925A3D">
      <w:pPr>
        <w:rPr>
          <w:rFonts w:cstheme="minorHAnsi"/>
          <w:sz w:val="36"/>
          <w:szCs w:val="36"/>
        </w:rPr>
      </w:pPr>
    </w:p>
    <w:p w14:paraId="520DA789" w14:textId="28E91694" w:rsidR="00925A3D" w:rsidRDefault="00925A3D" w:rsidP="005134AD">
      <w:pPr>
        <w:pStyle w:val="a6"/>
        <w:numPr>
          <w:ilvl w:val="0"/>
          <w:numId w:val="5"/>
        </w:numPr>
        <w:rPr>
          <w:rFonts w:cstheme="minorHAnsi"/>
          <w:sz w:val="44"/>
          <w:szCs w:val="44"/>
        </w:rPr>
      </w:pPr>
      <w:r w:rsidRPr="00A14071">
        <w:rPr>
          <w:rFonts w:cstheme="minorHAnsi"/>
          <w:sz w:val="44"/>
          <w:szCs w:val="44"/>
        </w:rPr>
        <w:lastRenderedPageBreak/>
        <w:t xml:space="preserve">Use of Data Science in </w:t>
      </w:r>
      <w:r w:rsidR="009146A4">
        <w:rPr>
          <w:rFonts w:cstheme="minorHAnsi"/>
          <w:sz w:val="44"/>
          <w:szCs w:val="44"/>
        </w:rPr>
        <w:t xml:space="preserve">industry </w:t>
      </w:r>
      <w:r w:rsidR="009146A4" w:rsidRPr="009146A4">
        <w:rPr>
          <w:rFonts w:cstheme="minorHAnsi"/>
          <w:sz w:val="44"/>
          <w:szCs w:val="44"/>
        </w:rPr>
        <w:t>production area of a factory</w:t>
      </w:r>
    </w:p>
    <w:p w14:paraId="4A2D61E8" w14:textId="77777777" w:rsidR="009146A4" w:rsidRDefault="009146A4" w:rsidP="009146A4">
      <w:pPr>
        <w:ind w:left="360"/>
        <w:rPr>
          <w:rFonts w:cstheme="minorHAnsi"/>
          <w:sz w:val="44"/>
          <w:szCs w:val="44"/>
        </w:rPr>
      </w:pPr>
    </w:p>
    <w:p w14:paraId="37671A4D" w14:textId="77777777" w:rsidR="009146A4" w:rsidRPr="009146A4" w:rsidRDefault="009146A4" w:rsidP="009146A4">
      <w:pPr>
        <w:ind w:left="360"/>
        <w:rPr>
          <w:rFonts w:cstheme="minorHAnsi"/>
          <w:sz w:val="28"/>
          <w:szCs w:val="28"/>
        </w:rPr>
      </w:pPr>
      <w:r w:rsidRPr="009146A4">
        <w:rPr>
          <w:rFonts w:cstheme="minorHAnsi"/>
          <w:sz w:val="28"/>
          <w:szCs w:val="28"/>
        </w:rPr>
        <w:t>This data is the production area of a factory, information about the teams/classes working in the factory and their status. Here is an overview of some of the variables found in this data:</w:t>
      </w:r>
    </w:p>
    <w:p w14:paraId="0968D537" w14:textId="77777777" w:rsidR="009146A4" w:rsidRPr="009146A4" w:rsidRDefault="009146A4" w:rsidP="009146A4">
      <w:pPr>
        <w:ind w:left="360"/>
        <w:rPr>
          <w:rFonts w:cstheme="minorHAnsi"/>
          <w:sz w:val="28"/>
          <w:szCs w:val="28"/>
        </w:rPr>
      </w:pPr>
    </w:p>
    <w:p w14:paraId="15C85F46" w14:textId="77777777" w:rsidR="009146A4" w:rsidRPr="009146A4" w:rsidRDefault="009146A4" w:rsidP="009146A4">
      <w:pPr>
        <w:ind w:left="360"/>
        <w:rPr>
          <w:rFonts w:cstheme="minorHAnsi"/>
          <w:sz w:val="28"/>
          <w:szCs w:val="28"/>
        </w:rPr>
      </w:pPr>
      <w:r w:rsidRPr="009146A4">
        <w:rPr>
          <w:rFonts w:cstheme="minorHAnsi"/>
          <w:sz w:val="28"/>
          <w:szCs w:val="28"/>
        </w:rPr>
        <w:t>date (date): The date on which the action was made.</w:t>
      </w:r>
    </w:p>
    <w:p w14:paraId="42FBAE10" w14:textId="77777777" w:rsidR="009146A4" w:rsidRPr="009146A4" w:rsidRDefault="009146A4" w:rsidP="009146A4">
      <w:pPr>
        <w:ind w:left="360"/>
        <w:rPr>
          <w:rFonts w:cstheme="minorHAnsi"/>
          <w:sz w:val="28"/>
          <w:szCs w:val="28"/>
        </w:rPr>
      </w:pPr>
      <w:r w:rsidRPr="009146A4">
        <w:rPr>
          <w:rFonts w:cstheme="minorHAnsi"/>
          <w:sz w:val="28"/>
          <w:szCs w:val="28"/>
        </w:rPr>
        <w:t>Quarter (Quarter): To fly to the quadrant to which the date belongs.</w:t>
      </w:r>
    </w:p>
    <w:p w14:paraId="4C51670A" w14:textId="77777777" w:rsidR="009146A4" w:rsidRPr="009146A4" w:rsidRDefault="009146A4" w:rsidP="009146A4">
      <w:pPr>
        <w:ind w:left="360"/>
        <w:rPr>
          <w:rFonts w:cstheme="minorHAnsi"/>
          <w:sz w:val="28"/>
          <w:szCs w:val="28"/>
        </w:rPr>
      </w:pPr>
      <w:r w:rsidRPr="009146A4">
        <w:rPr>
          <w:rFonts w:cstheme="minorHAnsi"/>
          <w:sz w:val="28"/>
          <w:szCs w:val="28"/>
        </w:rPr>
        <w:t>Today (Today): Reference to the day the action was done.</w:t>
      </w:r>
    </w:p>
    <w:p w14:paraId="69EAD28E" w14:textId="77777777" w:rsidR="009146A4" w:rsidRPr="009146A4" w:rsidRDefault="009146A4" w:rsidP="009146A4">
      <w:pPr>
        <w:ind w:left="360"/>
        <w:rPr>
          <w:rFonts w:cstheme="minorHAnsi"/>
          <w:sz w:val="28"/>
          <w:szCs w:val="28"/>
        </w:rPr>
      </w:pPr>
      <w:r w:rsidRPr="009146A4">
        <w:rPr>
          <w:rFonts w:cstheme="minorHAnsi"/>
          <w:sz w:val="28"/>
          <w:szCs w:val="28"/>
        </w:rPr>
        <w:t>Team (Team): the working factor in the worker.</w:t>
      </w:r>
    </w:p>
    <w:p w14:paraId="709C8F50" w14:textId="77777777" w:rsidR="009146A4" w:rsidRPr="009146A4" w:rsidRDefault="009146A4" w:rsidP="009146A4">
      <w:pPr>
        <w:ind w:left="360"/>
        <w:rPr>
          <w:rFonts w:cstheme="minorHAnsi"/>
          <w:sz w:val="28"/>
          <w:szCs w:val="28"/>
        </w:rPr>
      </w:pPr>
      <w:r w:rsidRPr="009146A4">
        <w:rPr>
          <w:rFonts w:cstheme="minorHAnsi"/>
          <w:sz w:val="28"/>
          <w:szCs w:val="28"/>
        </w:rPr>
        <w:t>product target product (target_product): main product main product / target product main product / main product product</w:t>
      </w:r>
    </w:p>
    <w:p w14:paraId="4132E853" w14:textId="77777777" w:rsidR="009146A4" w:rsidRPr="009146A4" w:rsidRDefault="009146A4" w:rsidP="009146A4">
      <w:pPr>
        <w:ind w:left="360"/>
        <w:rPr>
          <w:rFonts w:cstheme="minorHAnsi"/>
          <w:sz w:val="28"/>
          <w:szCs w:val="28"/>
        </w:rPr>
      </w:pPr>
      <w:r w:rsidRPr="009146A4">
        <w:rPr>
          <w:rFonts w:cstheme="minorHAnsi"/>
          <w:sz w:val="28"/>
          <w:szCs w:val="28"/>
        </w:rPr>
        <w:t>SMV: Example to Standard Constants of Work (Standard Minute Value), which is a measure of the time a given operation takes.</w:t>
      </w:r>
    </w:p>
    <w:p w14:paraId="59078028" w14:textId="77777777" w:rsidR="009146A4" w:rsidRPr="009146A4" w:rsidRDefault="009146A4" w:rsidP="009146A4">
      <w:pPr>
        <w:ind w:left="360"/>
        <w:rPr>
          <w:rFonts w:cstheme="minorHAnsi"/>
          <w:sz w:val="28"/>
          <w:szCs w:val="28"/>
        </w:rPr>
      </w:pPr>
      <w:r w:rsidRPr="009146A4">
        <w:rPr>
          <w:rFonts w:cstheme="minorHAnsi"/>
          <w:sz w:val="28"/>
          <w:szCs w:val="28"/>
        </w:rPr>
        <w:t>Work in progress in the factory: work in progress in the factory (work in progress), products or processes that have not yet been completed.</w:t>
      </w:r>
    </w:p>
    <w:p w14:paraId="0FCC6DBA" w14:textId="77777777" w:rsidR="009146A4" w:rsidRPr="009146A4" w:rsidRDefault="009146A4" w:rsidP="009146A4">
      <w:pPr>
        <w:ind w:left="360"/>
        <w:rPr>
          <w:rFonts w:cstheme="minorHAnsi"/>
          <w:sz w:val="28"/>
          <w:szCs w:val="28"/>
        </w:rPr>
      </w:pPr>
      <w:r w:rsidRPr="009146A4">
        <w:rPr>
          <w:rFonts w:cstheme="minorHAnsi"/>
          <w:sz w:val="28"/>
          <w:szCs w:val="28"/>
        </w:rPr>
        <w:t>Overtime (overtime): Image to the number of hours of work done.</w:t>
      </w:r>
    </w:p>
    <w:p w14:paraId="309A4154" w14:textId="77777777" w:rsidR="009146A4" w:rsidRPr="009146A4" w:rsidRDefault="009146A4" w:rsidP="009146A4">
      <w:pPr>
        <w:ind w:left="360"/>
        <w:rPr>
          <w:rFonts w:cstheme="minorHAnsi"/>
          <w:sz w:val="28"/>
          <w:szCs w:val="28"/>
        </w:rPr>
      </w:pPr>
      <w:r w:rsidRPr="009146A4">
        <w:rPr>
          <w:rFonts w:cstheme="minorHAnsi"/>
          <w:sz w:val="28"/>
          <w:szCs w:val="28"/>
        </w:rPr>
        <w:t>Motivation (Incentive): An indication of the reward or incentives that were offered / the first team.</w:t>
      </w:r>
    </w:p>
    <w:p w14:paraId="28C8F54E" w14:textId="77777777" w:rsidR="009146A4" w:rsidRPr="009146A4" w:rsidRDefault="009146A4" w:rsidP="009146A4">
      <w:pPr>
        <w:ind w:left="360"/>
        <w:rPr>
          <w:rFonts w:cstheme="minorHAnsi"/>
          <w:sz w:val="28"/>
          <w:szCs w:val="28"/>
        </w:rPr>
      </w:pPr>
      <w:r w:rsidRPr="009146A4">
        <w:rPr>
          <w:rFonts w:cstheme="minorHAnsi"/>
          <w:sz w:val="28"/>
          <w:szCs w:val="28"/>
        </w:rPr>
        <w:t>idle time (idle_time): Tells when the new color was created.</w:t>
      </w:r>
    </w:p>
    <w:p w14:paraId="4077773F" w14:textId="77777777" w:rsidR="009146A4" w:rsidRPr="009146A4" w:rsidRDefault="009146A4" w:rsidP="009146A4">
      <w:pPr>
        <w:ind w:left="360"/>
        <w:rPr>
          <w:rFonts w:cstheme="minorHAnsi"/>
          <w:sz w:val="28"/>
          <w:szCs w:val="28"/>
        </w:rPr>
      </w:pPr>
      <w:r w:rsidRPr="009146A4">
        <w:rPr>
          <w:rFonts w:cstheme="minorHAnsi"/>
          <w:sz w:val="28"/>
          <w:szCs w:val="28"/>
        </w:rPr>
        <w:t>Workers, Crude Oil Workers (idle_men) ...</w:t>
      </w:r>
    </w:p>
    <w:p w14:paraId="4226716C" w14:textId="77777777" w:rsidR="009146A4" w:rsidRPr="009146A4" w:rsidRDefault="009146A4" w:rsidP="009146A4">
      <w:pPr>
        <w:ind w:left="360"/>
        <w:rPr>
          <w:rFonts w:cstheme="minorHAnsi"/>
          <w:sz w:val="28"/>
          <w:szCs w:val="28"/>
        </w:rPr>
      </w:pPr>
      <w:r w:rsidRPr="009146A4">
        <w:rPr>
          <w:rFonts w:cstheme="minorHAnsi"/>
          <w:sz w:val="28"/>
          <w:szCs w:val="28"/>
        </w:rPr>
        <w:t>Styles style count (no_of_style_change): Change to the style count of production styles.</w:t>
      </w:r>
    </w:p>
    <w:p w14:paraId="57DA054A" w14:textId="77777777" w:rsidR="009146A4" w:rsidRPr="009146A4" w:rsidRDefault="009146A4" w:rsidP="009146A4">
      <w:pPr>
        <w:ind w:left="360"/>
        <w:rPr>
          <w:rFonts w:cstheme="minorHAnsi"/>
          <w:sz w:val="28"/>
          <w:szCs w:val="28"/>
        </w:rPr>
      </w:pPr>
      <w:r w:rsidRPr="009146A4">
        <w:rPr>
          <w:rFonts w:cstheme="minorHAnsi"/>
          <w:sz w:val="28"/>
          <w:szCs w:val="28"/>
        </w:rPr>
        <w:t>Number of workers (no_of_workers): The workers to the workers involved in the work.</w:t>
      </w:r>
    </w:p>
    <w:p w14:paraId="6209C58B" w14:textId="77777777" w:rsidR="009146A4" w:rsidRPr="009146A4" w:rsidRDefault="009146A4" w:rsidP="009146A4">
      <w:pPr>
        <w:ind w:left="360"/>
        <w:rPr>
          <w:rFonts w:cstheme="minorHAnsi"/>
          <w:sz w:val="28"/>
          <w:szCs w:val="28"/>
        </w:rPr>
      </w:pPr>
      <w:r w:rsidRPr="009146A4">
        <w:rPr>
          <w:rFonts w:cstheme="minorHAnsi"/>
          <w:sz w:val="28"/>
          <w:szCs w:val="28"/>
        </w:rPr>
        <w:t>Producer Main producer (actual_production): Worker to main producer/chapter.</w:t>
      </w:r>
    </w:p>
    <w:p w14:paraId="2BEC4149" w14:textId="77777777" w:rsidR="009146A4" w:rsidRPr="009146A4" w:rsidRDefault="009146A4" w:rsidP="009146A4">
      <w:pPr>
        <w:ind w:left="360"/>
        <w:rPr>
          <w:rFonts w:cstheme="minorHAnsi"/>
          <w:sz w:val="28"/>
          <w:szCs w:val="28"/>
        </w:rPr>
      </w:pPr>
      <w:r w:rsidRPr="009146A4">
        <w:rPr>
          <w:rFonts w:cstheme="minorHAnsi"/>
          <w:sz w:val="28"/>
          <w:szCs w:val="28"/>
        </w:rPr>
        <w:t>final section (department_finishing): A section to the section where the loop was completed.</w:t>
      </w:r>
    </w:p>
    <w:p w14:paraId="2AA66889" w14:textId="5DC9EE4F" w:rsidR="009146A4" w:rsidRPr="00BC7DE9" w:rsidRDefault="009146A4" w:rsidP="00BC7DE9">
      <w:pPr>
        <w:ind w:left="360"/>
        <w:rPr>
          <w:rFonts w:cstheme="minorHAnsi"/>
          <w:sz w:val="28"/>
          <w:szCs w:val="28"/>
          <w:lang w:bidi="ar-EG"/>
        </w:rPr>
      </w:pPr>
      <w:r w:rsidRPr="009146A4">
        <w:rPr>
          <w:rFonts w:cstheme="minorHAnsi"/>
          <w:sz w:val="28"/>
          <w:szCs w:val="28"/>
        </w:rPr>
        <w:t>Sewing department (department_sweing): Sew to the section where the sewing was done.</w:t>
      </w:r>
    </w:p>
    <w:p w14:paraId="5C2E3290" w14:textId="5C4EE72D" w:rsidR="00BC7DE9" w:rsidRDefault="008403F6" w:rsidP="00BC7DE9">
      <w:pPr>
        <w:spacing w:line="480" w:lineRule="auto"/>
        <w:jc w:val="center"/>
        <w:rPr>
          <w:rFonts w:cstheme="minorHAnsi"/>
          <w:sz w:val="56"/>
          <w:szCs w:val="56"/>
        </w:rPr>
      </w:pPr>
      <w:r w:rsidRPr="00A14071">
        <w:rPr>
          <w:rFonts w:cstheme="minorHAnsi"/>
          <w:sz w:val="56"/>
          <w:szCs w:val="56"/>
        </w:rPr>
        <w:lastRenderedPageBreak/>
        <w:t>Problem definition</w:t>
      </w:r>
      <w:r w:rsidR="00BC7DE9">
        <w:rPr>
          <w:rFonts w:cstheme="minorHAnsi" w:hint="cs"/>
          <w:sz w:val="56"/>
          <w:szCs w:val="56"/>
          <w:rtl/>
        </w:rPr>
        <w:t xml:space="preserve"> : </w:t>
      </w:r>
    </w:p>
    <w:p w14:paraId="44C84962" w14:textId="396F0AC9" w:rsidR="007023A1" w:rsidRPr="007023A1" w:rsidRDefault="007023A1" w:rsidP="007023A1">
      <w:pPr>
        <w:spacing w:line="480" w:lineRule="auto"/>
        <w:rPr>
          <w:rFonts w:cstheme="minorHAnsi"/>
          <w:sz w:val="32"/>
          <w:szCs w:val="32"/>
          <w:rtl/>
        </w:rPr>
      </w:pPr>
      <w:r w:rsidRPr="007023A1">
        <w:rPr>
          <w:rFonts w:cstheme="minorHAnsi"/>
          <w:sz w:val="32"/>
          <w:szCs w:val="32"/>
        </w:rPr>
        <w:t>Handling missing values: Missing values can be handled in different ways depending on the nature and extent of the missingness. One option is to impute the missing values with appropriate values such as mean, median, or mode of the column. Another option is to remove rows with missing values if the percentage of missing values is high. However, it is important to ensure that the missingness is handled appropriately to avoid biasing the results.</w:t>
      </w:r>
    </w:p>
    <w:p w14:paraId="6BE7DAD9" w14:textId="77777777" w:rsidR="00BC7DE9" w:rsidRDefault="00BC7DE9" w:rsidP="007023A1">
      <w:pPr>
        <w:spacing w:line="480" w:lineRule="auto"/>
        <w:rPr>
          <w:rFonts w:cstheme="minorHAnsi"/>
          <w:sz w:val="56"/>
          <w:szCs w:val="56"/>
        </w:rPr>
      </w:pPr>
    </w:p>
    <w:p w14:paraId="1AF8AFC4" w14:textId="77777777" w:rsidR="007023A1" w:rsidRPr="007023A1" w:rsidRDefault="007023A1" w:rsidP="007023A1">
      <w:pPr>
        <w:spacing w:line="480" w:lineRule="auto"/>
        <w:rPr>
          <w:rFonts w:cstheme="minorHAnsi"/>
          <w:sz w:val="32"/>
          <w:szCs w:val="32"/>
        </w:rPr>
      </w:pPr>
      <w:r w:rsidRPr="007023A1">
        <w:rPr>
          <w:rFonts w:cstheme="minorHAnsi"/>
          <w:sz w:val="32"/>
          <w:szCs w:val="32"/>
        </w:rPr>
        <w:t>Handling duplicates: Duplicate rows can be identified by checking if all the values in two or more rows are the same. If there are duplicate rows, they could be removed or merged based on the specific task at hand. For example, if we are interested in analyzing the performance of each team, we may want to remove the duplicate rows to avoid counting the same team's performance multiple times.</w:t>
      </w:r>
    </w:p>
    <w:p w14:paraId="517BC55F" w14:textId="77777777" w:rsidR="007023A1" w:rsidRPr="007023A1" w:rsidRDefault="007023A1" w:rsidP="007023A1">
      <w:pPr>
        <w:spacing w:line="480" w:lineRule="auto"/>
        <w:rPr>
          <w:rFonts w:cstheme="minorHAnsi"/>
          <w:sz w:val="32"/>
          <w:szCs w:val="32"/>
        </w:rPr>
      </w:pPr>
    </w:p>
    <w:p w14:paraId="641950DC" w14:textId="144FBF2E" w:rsidR="007023A1" w:rsidRDefault="007023A1" w:rsidP="007023A1">
      <w:pPr>
        <w:spacing w:line="480" w:lineRule="auto"/>
        <w:rPr>
          <w:rFonts w:cstheme="minorHAnsi"/>
          <w:sz w:val="32"/>
          <w:szCs w:val="32"/>
        </w:rPr>
      </w:pPr>
      <w:r w:rsidRPr="007023A1">
        <w:rPr>
          <w:rFonts w:cstheme="minorHAnsi"/>
          <w:sz w:val="32"/>
          <w:szCs w:val="32"/>
        </w:rPr>
        <w:t xml:space="preserve">Data type conversion: Data type conversion is important to ensure that the data is in the appropriate format for analysis. For example, the date column could be </w:t>
      </w:r>
      <w:r w:rsidRPr="007023A1">
        <w:rPr>
          <w:rFonts w:cstheme="minorHAnsi"/>
          <w:sz w:val="32"/>
          <w:szCs w:val="32"/>
        </w:rPr>
        <w:lastRenderedPageBreak/>
        <w:t>converted to a datetime data type so that we can extract information such as day, month, or year from the date. Similarly, the numerical columns could be converted to float or integer data types depending on the precision needed.</w:t>
      </w:r>
    </w:p>
    <w:p w14:paraId="574E90D4" w14:textId="77777777" w:rsidR="007023A1" w:rsidRPr="007023A1" w:rsidRDefault="007023A1" w:rsidP="007023A1">
      <w:pPr>
        <w:spacing w:line="480" w:lineRule="auto"/>
        <w:rPr>
          <w:rFonts w:cstheme="minorHAnsi"/>
          <w:sz w:val="32"/>
          <w:szCs w:val="32"/>
        </w:rPr>
      </w:pPr>
    </w:p>
    <w:p w14:paraId="7C16EACE" w14:textId="77777777" w:rsidR="007023A1" w:rsidRPr="007023A1" w:rsidRDefault="007023A1" w:rsidP="007023A1">
      <w:pPr>
        <w:spacing w:line="480" w:lineRule="auto"/>
        <w:rPr>
          <w:rFonts w:cstheme="minorHAnsi"/>
          <w:sz w:val="32"/>
          <w:szCs w:val="32"/>
        </w:rPr>
      </w:pPr>
    </w:p>
    <w:p w14:paraId="163AE038" w14:textId="77777777" w:rsidR="007023A1" w:rsidRPr="007023A1" w:rsidRDefault="007023A1" w:rsidP="007023A1">
      <w:pPr>
        <w:spacing w:line="480" w:lineRule="auto"/>
        <w:rPr>
          <w:rFonts w:cstheme="minorHAnsi"/>
          <w:sz w:val="32"/>
          <w:szCs w:val="32"/>
        </w:rPr>
      </w:pPr>
      <w:r w:rsidRPr="007023A1">
        <w:rPr>
          <w:rFonts w:cstheme="minorHAnsi"/>
          <w:sz w:val="32"/>
          <w:szCs w:val="32"/>
        </w:rPr>
        <w:t>Feature engineering: Feature engineering is the process of creating new features from the existing ones to improve the performance of machine learning models or to gain insights about the data. For example, we could create a new feature by calculating the ratio of actual productivity to targeted productivity to measure how close each team/section is to meeting their productivity targets. Another example could be creating a new feature that represents the total idle time by adding the idle time and idle men columns.</w:t>
      </w:r>
    </w:p>
    <w:p w14:paraId="6BB86FBA" w14:textId="77777777" w:rsidR="007023A1" w:rsidRPr="007023A1" w:rsidRDefault="007023A1" w:rsidP="007023A1">
      <w:pPr>
        <w:spacing w:line="480" w:lineRule="auto"/>
        <w:rPr>
          <w:rFonts w:cstheme="minorHAnsi"/>
          <w:sz w:val="32"/>
          <w:szCs w:val="32"/>
        </w:rPr>
      </w:pPr>
    </w:p>
    <w:p w14:paraId="1DA312EE" w14:textId="77777777" w:rsidR="007023A1" w:rsidRPr="007023A1" w:rsidRDefault="007023A1" w:rsidP="007023A1">
      <w:pPr>
        <w:spacing w:line="480" w:lineRule="auto"/>
        <w:rPr>
          <w:rFonts w:cstheme="minorHAnsi"/>
          <w:sz w:val="32"/>
          <w:szCs w:val="32"/>
        </w:rPr>
      </w:pPr>
      <w:r w:rsidRPr="007023A1">
        <w:rPr>
          <w:rFonts w:cstheme="minorHAnsi"/>
          <w:sz w:val="32"/>
          <w:szCs w:val="32"/>
        </w:rPr>
        <w:t>Outlier detection and removal: Outliers are data points that lie far from the typical range of values for a given feature. Outliers can be detected using various statistical methods such as z-score or IQR (interquartile range) and can be handled by removing them or replacing them with appropriate values.</w:t>
      </w:r>
    </w:p>
    <w:p w14:paraId="1419FEB8" w14:textId="77777777" w:rsidR="007023A1" w:rsidRPr="007023A1" w:rsidRDefault="007023A1" w:rsidP="007023A1">
      <w:pPr>
        <w:spacing w:line="480" w:lineRule="auto"/>
        <w:rPr>
          <w:rFonts w:cstheme="minorHAnsi"/>
          <w:sz w:val="32"/>
          <w:szCs w:val="32"/>
        </w:rPr>
      </w:pPr>
    </w:p>
    <w:p w14:paraId="444D8C8B" w14:textId="77777777" w:rsidR="007023A1" w:rsidRPr="007023A1" w:rsidRDefault="007023A1" w:rsidP="007023A1">
      <w:pPr>
        <w:spacing w:line="480" w:lineRule="auto"/>
        <w:rPr>
          <w:rFonts w:cstheme="minorHAnsi"/>
          <w:sz w:val="32"/>
          <w:szCs w:val="32"/>
        </w:rPr>
      </w:pPr>
      <w:r w:rsidRPr="007023A1">
        <w:rPr>
          <w:rFonts w:cstheme="minorHAnsi"/>
          <w:sz w:val="32"/>
          <w:szCs w:val="32"/>
        </w:rPr>
        <w:t>Scaling and normalization: Scaling and normalization are used to ensure that the features are on the same scale and to improve the performance of machine learning algorithms. For example, min-max scaling can be used to scale features to a range between 0 and 1, while standardization can be used to scale features to have a mean of 0 and a standard deviation of 1.</w:t>
      </w:r>
    </w:p>
    <w:p w14:paraId="50CDE563" w14:textId="77777777" w:rsidR="007023A1" w:rsidRDefault="007023A1" w:rsidP="007023A1">
      <w:pPr>
        <w:spacing w:line="480" w:lineRule="auto"/>
        <w:rPr>
          <w:rFonts w:cstheme="minorHAnsi"/>
          <w:sz w:val="32"/>
          <w:szCs w:val="32"/>
        </w:rPr>
      </w:pPr>
    </w:p>
    <w:p w14:paraId="60EDB97C" w14:textId="77777777" w:rsidR="007023A1" w:rsidRDefault="007023A1" w:rsidP="007023A1">
      <w:pPr>
        <w:spacing w:line="480" w:lineRule="auto"/>
        <w:rPr>
          <w:rFonts w:cstheme="minorHAnsi"/>
          <w:sz w:val="32"/>
          <w:szCs w:val="32"/>
        </w:rPr>
      </w:pPr>
    </w:p>
    <w:p w14:paraId="482553B7" w14:textId="77777777" w:rsidR="007023A1" w:rsidRDefault="007023A1" w:rsidP="007023A1">
      <w:pPr>
        <w:spacing w:line="480" w:lineRule="auto"/>
        <w:rPr>
          <w:rFonts w:cstheme="minorHAnsi"/>
          <w:sz w:val="32"/>
          <w:szCs w:val="32"/>
        </w:rPr>
      </w:pPr>
    </w:p>
    <w:p w14:paraId="1562E111" w14:textId="77777777" w:rsidR="007023A1" w:rsidRPr="007023A1" w:rsidRDefault="007023A1" w:rsidP="007023A1">
      <w:pPr>
        <w:spacing w:line="480" w:lineRule="auto"/>
        <w:rPr>
          <w:rFonts w:cstheme="minorHAnsi"/>
          <w:sz w:val="32"/>
          <w:szCs w:val="32"/>
        </w:rPr>
      </w:pPr>
    </w:p>
    <w:p w14:paraId="3089EDC5" w14:textId="4D5180EE" w:rsidR="007023A1" w:rsidRPr="007023A1" w:rsidRDefault="007023A1" w:rsidP="007023A1">
      <w:pPr>
        <w:spacing w:line="480" w:lineRule="auto"/>
        <w:rPr>
          <w:rFonts w:cstheme="minorHAnsi"/>
          <w:sz w:val="32"/>
          <w:szCs w:val="32"/>
          <w:rtl/>
        </w:rPr>
      </w:pPr>
      <w:r w:rsidRPr="007023A1">
        <w:rPr>
          <w:rFonts w:cstheme="minorHAnsi"/>
          <w:sz w:val="32"/>
          <w:szCs w:val="32"/>
        </w:rPr>
        <w:t>Encoding categorical variables: Categorical variables are variables that take on a finite set of values such as team names or department names. These variables need to be encoded before they can be used in machine learning algorithms. One-hot encoding is a popular method for encoding categorical variables, where each value in the categorical variable is converted to a binary feature.</w:t>
      </w:r>
    </w:p>
    <w:p w14:paraId="0E3B61C1" w14:textId="77777777" w:rsidR="007023A1" w:rsidRDefault="007023A1" w:rsidP="007023A1">
      <w:pPr>
        <w:spacing w:line="480" w:lineRule="auto"/>
        <w:rPr>
          <w:rFonts w:cstheme="minorHAnsi"/>
          <w:sz w:val="56"/>
          <w:szCs w:val="56"/>
          <w:rtl/>
        </w:rPr>
      </w:pPr>
    </w:p>
    <w:p w14:paraId="39B454E9" w14:textId="7356A376" w:rsidR="005134AD" w:rsidRPr="00BC7DE9" w:rsidRDefault="00BC7DE9" w:rsidP="00BC7DE9">
      <w:pPr>
        <w:spacing w:line="480" w:lineRule="auto"/>
        <w:rPr>
          <w:rFonts w:cstheme="minorHAnsi"/>
          <w:sz w:val="56"/>
          <w:szCs w:val="56"/>
        </w:rPr>
      </w:pPr>
      <w:r w:rsidRPr="00BC7DE9">
        <w:rPr>
          <w:rFonts w:cstheme="minorHAnsi"/>
          <w:sz w:val="56"/>
          <w:szCs w:val="56"/>
          <w:lang w:bidi="ar-EG"/>
        </w:rPr>
        <w:lastRenderedPageBreak/>
        <w:t>Libraries we used</w:t>
      </w:r>
      <w:r>
        <w:rPr>
          <w:rFonts w:cstheme="minorHAnsi" w:hint="cs"/>
          <w:sz w:val="56"/>
          <w:szCs w:val="56"/>
          <w:rtl/>
          <w:lang w:bidi="ar-EG"/>
        </w:rPr>
        <w:t xml:space="preserve"> : </w:t>
      </w:r>
    </w:p>
    <w:p w14:paraId="62DA151D"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keras.utils import to_categorical</w:t>
      </w:r>
    </w:p>
    <w:p w14:paraId="6368D878"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sklearn.preprocessing import LabelEncoder</w:t>
      </w:r>
    </w:p>
    <w:p w14:paraId="484552C1"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sklearn.preprocessing import OneHotEncoder</w:t>
      </w:r>
    </w:p>
    <w:p w14:paraId="268483D1"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import pandas as pd</w:t>
      </w:r>
    </w:p>
    <w:p w14:paraId="44C1AA43"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 import preprocessing</w:t>
      </w:r>
    </w:p>
    <w:p w14:paraId="54ADB52A"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sklearn.model_selection import train_test_split</w:t>
      </w:r>
    </w:p>
    <w:p w14:paraId="270BEA85"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sklearn.ensemble import RandomForestRegressor</w:t>
      </w:r>
    </w:p>
    <w:p w14:paraId="0F30B720"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mean_absolute_error</w:t>
      </w:r>
    </w:p>
    <w:p w14:paraId="5AEE130D"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import numpy as np</w:t>
      </w:r>
    </w:p>
    <w:p w14:paraId="7A5DBE0C" w14:textId="0260D16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sklearn.linear_model import</w:t>
      </w:r>
      <w:r w:rsidR="00A14071">
        <w:rPr>
          <w:rFonts w:cstheme="minorHAnsi"/>
          <w:color w:val="000000" w:themeColor="text1"/>
          <w:sz w:val="28"/>
          <w:szCs w:val="28"/>
        </w:rPr>
        <w:t xml:space="preserve"> </w:t>
      </w:r>
      <w:r w:rsidR="00A14071" w:rsidRPr="00A14071">
        <w:rPr>
          <w:rFonts w:cstheme="minorHAnsi"/>
          <w:color w:val="000000" w:themeColor="text1"/>
          <w:sz w:val="28"/>
          <w:szCs w:val="28"/>
        </w:rPr>
        <w:t xml:space="preserve">Logistic </w:t>
      </w:r>
      <w:r w:rsidRPr="00A14071">
        <w:rPr>
          <w:rFonts w:cstheme="minorHAnsi"/>
          <w:color w:val="000000" w:themeColor="text1"/>
          <w:sz w:val="28"/>
          <w:szCs w:val="28"/>
        </w:rPr>
        <w:t>Regression</w:t>
      </w:r>
    </w:p>
    <w:p w14:paraId="7950DAE0"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mean_squared_error</w:t>
      </w:r>
    </w:p>
    <w:p w14:paraId="2DE9C1C8"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mean_absolute_error</w:t>
      </w:r>
    </w:p>
    <w:p w14:paraId="7BBBD99D"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mean_squared_log_error</w:t>
      </w:r>
    </w:p>
    <w:p w14:paraId="70985292"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median_absolute_error</w:t>
      </w:r>
    </w:p>
    <w:p w14:paraId="1EA492AB"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max_error</w:t>
      </w:r>
    </w:p>
    <w:p w14:paraId="2698FA4A"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import tensorflow as tf</w:t>
      </w:r>
    </w:p>
    <w:p w14:paraId="55C6AB31"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tensorflow import keras</w:t>
      </w:r>
    </w:p>
    <w:p w14:paraId="41A26D7D"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import tensorflow.python.keras</w:t>
      </w:r>
    </w:p>
    <w:p w14:paraId="0F4F2376"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tensorflow.python.keras.models import Sequential</w:t>
      </w:r>
    </w:p>
    <w:p w14:paraId="6A10318B"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tensorflow.python.keras.layers import Dense</w:t>
      </w:r>
    </w:p>
    <w:p w14:paraId="0A498CDF"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sklearn.preprocessing import LabelEncoder</w:t>
      </w:r>
    </w:p>
    <w:p w14:paraId="42AE05A7"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sklearn.preprocessing import OneHotEncoder</w:t>
      </w:r>
    </w:p>
    <w:p w14:paraId="291BABD0" w14:textId="77777777" w:rsidR="00F45DDC" w:rsidRPr="00A14071" w:rsidRDefault="00F45DDC" w:rsidP="00F45DDC">
      <w:pPr>
        <w:pStyle w:val="a6"/>
        <w:numPr>
          <w:ilvl w:val="0"/>
          <w:numId w:val="7"/>
        </w:numPr>
        <w:rPr>
          <w:rFonts w:cstheme="minorHAnsi"/>
          <w:color w:val="000000" w:themeColor="text1"/>
          <w:sz w:val="28"/>
          <w:szCs w:val="28"/>
        </w:rPr>
      </w:pPr>
      <w:r w:rsidRPr="00A14071">
        <w:rPr>
          <w:rFonts w:cstheme="minorHAnsi"/>
          <w:color w:val="000000" w:themeColor="text1"/>
          <w:sz w:val="28"/>
          <w:szCs w:val="28"/>
        </w:rPr>
        <w:t>from sklearn.metrics import accuracy_score</w:t>
      </w:r>
    </w:p>
    <w:p w14:paraId="3848F12E" w14:textId="5EDF4F05" w:rsidR="00F45DDC" w:rsidRDefault="00F45DDC" w:rsidP="00F45DDC">
      <w:pPr>
        <w:jc w:val="center"/>
        <w:rPr>
          <w:rFonts w:eastAsiaTheme="minorEastAsia" w:cstheme="minorHAnsi"/>
          <w:sz w:val="56"/>
          <w:szCs w:val="56"/>
        </w:rPr>
      </w:pPr>
    </w:p>
    <w:p w14:paraId="10F3255D" w14:textId="77777777" w:rsidR="00A14071" w:rsidRDefault="00A14071" w:rsidP="00F45DDC">
      <w:pPr>
        <w:jc w:val="center"/>
        <w:rPr>
          <w:rFonts w:eastAsiaTheme="minorEastAsia" w:cstheme="minorHAnsi"/>
          <w:sz w:val="56"/>
          <w:szCs w:val="56"/>
          <w:rtl/>
        </w:rPr>
      </w:pPr>
    </w:p>
    <w:p w14:paraId="5A7A54C3" w14:textId="77777777" w:rsidR="00BC7DE9" w:rsidRDefault="00BC7DE9" w:rsidP="00F45DDC">
      <w:pPr>
        <w:jc w:val="center"/>
        <w:rPr>
          <w:rFonts w:eastAsiaTheme="minorEastAsia" w:cstheme="minorHAnsi"/>
          <w:sz w:val="56"/>
          <w:szCs w:val="56"/>
          <w:rtl/>
        </w:rPr>
      </w:pPr>
    </w:p>
    <w:p w14:paraId="42C8CDBB" w14:textId="77777777" w:rsidR="00BC7DE9" w:rsidRDefault="00BC7DE9" w:rsidP="00F45DDC">
      <w:pPr>
        <w:jc w:val="center"/>
        <w:rPr>
          <w:rFonts w:eastAsiaTheme="minorEastAsia" w:cstheme="minorHAnsi"/>
          <w:sz w:val="56"/>
          <w:szCs w:val="56"/>
          <w:rtl/>
        </w:rPr>
      </w:pPr>
    </w:p>
    <w:p w14:paraId="2B30E056" w14:textId="77777777" w:rsidR="00BC7DE9" w:rsidRPr="00A14071" w:rsidRDefault="00BC7DE9" w:rsidP="00F45DDC">
      <w:pPr>
        <w:jc w:val="center"/>
        <w:rPr>
          <w:rFonts w:eastAsiaTheme="minorEastAsia" w:cstheme="minorHAnsi"/>
          <w:sz w:val="56"/>
          <w:szCs w:val="56"/>
        </w:rPr>
      </w:pPr>
    </w:p>
    <w:p w14:paraId="3AE4E430" w14:textId="68A3A144" w:rsidR="00F45DDC" w:rsidRDefault="00BC7DE9" w:rsidP="00A14071">
      <w:pPr>
        <w:spacing w:line="480" w:lineRule="auto"/>
        <w:jc w:val="center"/>
        <w:rPr>
          <w:rFonts w:eastAsiaTheme="minorEastAsia" w:cstheme="minorHAnsi"/>
          <w:sz w:val="56"/>
          <w:szCs w:val="56"/>
        </w:rPr>
      </w:pPr>
      <w:r>
        <w:rPr>
          <w:rFonts w:eastAsiaTheme="minorEastAsia" w:cstheme="minorHAnsi"/>
          <w:sz w:val="56"/>
          <w:szCs w:val="56"/>
        </w:rPr>
        <w:lastRenderedPageBreak/>
        <w:t>question :</w:t>
      </w:r>
    </w:p>
    <w:p w14:paraId="3365426C"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1-How many records are there in the dataset?</w:t>
      </w:r>
    </w:p>
    <w:p w14:paraId="4EB1FEE0"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2-What are the different departments in the dataset?</w:t>
      </w:r>
    </w:p>
    <w:p w14:paraId="1D8BC8D2"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3-How many unique workers are there in each department?</w:t>
      </w:r>
    </w:p>
    <w:p w14:paraId="16A3D3EB"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4-What is the average productivity for each department?</w:t>
      </w:r>
    </w:p>
    <w:p w14:paraId="2605979E"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5-What is the distribution of idle time across all workers?</w:t>
      </w:r>
    </w:p>
    <w:p w14:paraId="3F96598C"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6-How does productivity vary over different quarters?</w:t>
      </w:r>
    </w:p>
    <w:p w14:paraId="05F61ED6"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7-Is there any correlation between incentive and productivity?</w:t>
      </w:r>
    </w:p>
    <w:p w14:paraId="4E09BC73"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8-Which day of the week has the highest average productivity?</w:t>
      </w:r>
    </w:p>
    <w:p w14:paraId="1F25541F" w14:textId="0D1B196A"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9-What is the distribution of overtime hours across all workers?</w:t>
      </w:r>
    </w:p>
    <w:p w14:paraId="28DF76B2"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10-How does productivity vary with respect to the number of idle men?</w:t>
      </w:r>
    </w:p>
    <w:p w14:paraId="1FD96255" w14:textId="77777777" w:rsidR="00BC7DE9" w:rsidRDefault="00BC7DE9" w:rsidP="00BC7DE9">
      <w:pPr>
        <w:spacing w:line="480" w:lineRule="auto"/>
        <w:rPr>
          <w:rFonts w:eastAsiaTheme="minorEastAsia" w:cstheme="minorHAnsi"/>
          <w:sz w:val="32"/>
          <w:szCs w:val="32"/>
          <w:rtl/>
        </w:rPr>
      </w:pPr>
      <w:r w:rsidRPr="00BC7DE9">
        <w:rPr>
          <w:rFonts w:eastAsiaTheme="minorEastAsia" w:cstheme="minorHAnsi"/>
          <w:sz w:val="32"/>
          <w:szCs w:val="32"/>
        </w:rPr>
        <w:t>11-What is the relationship between target productivity and actual productivity?</w:t>
      </w:r>
    </w:p>
    <w:p w14:paraId="440A27BA" w14:textId="77777777" w:rsidR="00BC7DE9" w:rsidRDefault="00BC7DE9" w:rsidP="00BC7DE9">
      <w:pPr>
        <w:spacing w:line="480" w:lineRule="auto"/>
        <w:rPr>
          <w:rFonts w:eastAsiaTheme="minorEastAsia" w:cstheme="minorHAnsi"/>
          <w:sz w:val="32"/>
          <w:szCs w:val="32"/>
          <w:rtl/>
        </w:rPr>
      </w:pPr>
    </w:p>
    <w:p w14:paraId="0A26CA8B" w14:textId="77777777" w:rsidR="00BC7DE9" w:rsidRDefault="00BC7DE9" w:rsidP="00BC7DE9">
      <w:pPr>
        <w:spacing w:line="480" w:lineRule="auto"/>
        <w:rPr>
          <w:rFonts w:eastAsiaTheme="minorEastAsia" w:cstheme="minorHAnsi"/>
          <w:sz w:val="32"/>
          <w:szCs w:val="32"/>
          <w:rtl/>
        </w:rPr>
      </w:pPr>
    </w:p>
    <w:p w14:paraId="40011E26" w14:textId="77777777" w:rsidR="00BC7DE9" w:rsidRPr="00BC7DE9" w:rsidRDefault="00BC7DE9" w:rsidP="00BC7DE9">
      <w:pPr>
        <w:spacing w:line="480" w:lineRule="auto"/>
        <w:rPr>
          <w:rFonts w:eastAsiaTheme="minorEastAsia" w:cstheme="minorHAnsi"/>
          <w:sz w:val="32"/>
          <w:szCs w:val="32"/>
        </w:rPr>
      </w:pPr>
    </w:p>
    <w:p w14:paraId="1C8146C4" w14:textId="05EE75D8"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lastRenderedPageBreak/>
        <w:t>12-What is the distribution of work-in-progress (WIP) across all workers?</w:t>
      </w:r>
    </w:p>
    <w:p w14:paraId="59FCB454"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13-How does the productivity vary for each worker?</w:t>
      </w:r>
    </w:p>
    <w:p w14:paraId="4E9EE43D"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14-What is the distribution of incentive amounts across all workers?</w:t>
      </w:r>
    </w:p>
    <w:p w14:paraId="40A6DD50"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15-How does productivity vary across different months?</w:t>
      </w:r>
    </w:p>
    <w:p w14:paraId="5C852824"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16-How does productivity change over time?</w:t>
      </w:r>
    </w:p>
    <w:p w14:paraId="7B61E45C"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17-What is the average idle time for each department?</w:t>
      </w:r>
    </w:p>
    <w:p w14:paraId="7582A437"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18-How does the distribution of productivity vary for each quarter?</w:t>
      </w:r>
    </w:p>
    <w:p w14:paraId="2FE2C97E" w14:textId="77777777"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19-What is the correlation between different variables in the dataset?</w:t>
      </w:r>
    </w:p>
    <w:p w14:paraId="49F4BD85" w14:textId="2A58B5D3" w:rsidR="00BC7DE9" w:rsidRPr="00BC7DE9" w:rsidRDefault="00BC7DE9" w:rsidP="00BC7DE9">
      <w:pPr>
        <w:spacing w:line="480" w:lineRule="auto"/>
        <w:rPr>
          <w:rFonts w:eastAsiaTheme="minorEastAsia" w:cstheme="minorHAnsi"/>
          <w:sz w:val="32"/>
          <w:szCs w:val="32"/>
        </w:rPr>
      </w:pPr>
      <w:r w:rsidRPr="00BC7DE9">
        <w:rPr>
          <w:rFonts w:eastAsiaTheme="minorEastAsia" w:cstheme="minorHAnsi"/>
          <w:sz w:val="32"/>
          <w:szCs w:val="32"/>
        </w:rPr>
        <w:t>20-What is the average productivity for workers in each department on different days?</w:t>
      </w:r>
    </w:p>
    <w:p w14:paraId="771885B6" w14:textId="77777777" w:rsidR="00BC7DE9" w:rsidRPr="00A14071" w:rsidRDefault="00BC7DE9" w:rsidP="00A14071">
      <w:pPr>
        <w:spacing w:line="480" w:lineRule="auto"/>
        <w:jc w:val="center"/>
        <w:rPr>
          <w:rFonts w:eastAsiaTheme="minorEastAsia" w:cstheme="minorHAnsi"/>
          <w:sz w:val="56"/>
          <w:szCs w:val="56"/>
        </w:rPr>
      </w:pPr>
    </w:p>
    <w:p w14:paraId="222F562A" w14:textId="20F3EC5C" w:rsidR="00A14071" w:rsidRDefault="00A14071" w:rsidP="00AC0200">
      <w:pPr>
        <w:pStyle w:val="a6"/>
        <w:ind w:left="0"/>
        <w:rPr>
          <w:rFonts w:eastAsiaTheme="minorEastAsia" w:cstheme="minorHAnsi"/>
          <w:sz w:val="56"/>
          <w:szCs w:val="56"/>
        </w:rPr>
      </w:pPr>
    </w:p>
    <w:p w14:paraId="185F0379" w14:textId="77777777" w:rsidR="00AC0200" w:rsidRPr="00A14071" w:rsidRDefault="00AC0200" w:rsidP="00AC0200">
      <w:pPr>
        <w:pStyle w:val="Default"/>
        <w:rPr>
          <w:rFonts w:asciiTheme="minorHAnsi" w:hAnsiTheme="minorHAnsi" w:cstheme="minorHAnsi"/>
          <w:sz w:val="20"/>
          <w:szCs w:val="20"/>
        </w:rPr>
      </w:pPr>
    </w:p>
    <w:p w14:paraId="713B681E" w14:textId="77777777" w:rsidR="00BC7DE9" w:rsidRDefault="00BC7DE9" w:rsidP="00BC7DE9">
      <w:pPr>
        <w:pStyle w:val="a6"/>
        <w:ind w:left="0"/>
        <w:rPr>
          <w:rFonts w:eastAsiaTheme="minorEastAsia" w:cstheme="minorHAnsi"/>
          <w:sz w:val="180"/>
          <w:szCs w:val="180"/>
        </w:rPr>
      </w:pPr>
    </w:p>
    <w:p w14:paraId="005C173C" w14:textId="77777777" w:rsidR="00BC7DE9" w:rsidRPr="00BC7DE9" w:rsidRDefault="00BC7DE9" w:rsidP="00BC7DE9">
      <w:pPr>
        <w:pStyle w:val="a6"/>
        <w:ind w:left="0"/>
        <w:rPr>
          <w:rFonts w:eastAsiaTheme="minorEastAsia" w:cstheme="minorHAnsi"/>
          <w:sz w:val="36"/>
          <w:szCs w:val="36"/>
        </w:rPr>
      </w:pPr>
    </w:p>
    <w:p w14:paraId="37C52DE3" w14:textId="7B6F8B91" w:rsidR="00A14071" w:rsidRDefault="00A14071" w:rsidP="00A14071">
      <w:pPr>
        <w:pStyle w:val="a6"/>
        <w:spacing w:line="480" w:lineRule="auto"/>
        <w:ind w:left="0"/>
        <w:jc w:val="center"/>
        <w:rPr>
          <w:rFonts w:eastAsiaTheme="minorEastAsia" w:cstheme="minorHAnsi"/>
          <w:sz w:val="56"/>
          <w:szCs w:val="56"/>
        </w:rPr>
      </w:pPr>
      <w:r w:rsidRPr="00A14071">
        <w:rPr>
          <w:rFonts w:eastAsiaTheme="minorEastAsia" w:cstheme="minorHAnsi"/>
          <w:sz w:val="56"/>
          <w:szCs w:val="56"/>
        </w:rPr>
        <w:t>Reference</w:t>
      </w:r>
      <w:r w:rsidR="00BC7DE9">
        <w:rPr>
          <w:rFonts w:eastAsiaTheme="minorEastAsia" w:cstheme="minorHAnsi"/>
          <w:sz w:val="56"/>
          <w:szCs w:val="56"/>
        </w:rPr>
        <w:t xml:space="preserve"> : </w:t>
      </w:r>
    </w:p>
    <w:p w14:paraId="1FC2B7A0" w14:textId="24F5F88A" w:rsidR="00BC7DE9" w:rsidRPr="00A14071" w:rsidRDefault="00BC7DE9" w:rsidP="00BC7DE9">
      <w:pPr>
        <w:pStyle w:val="a6"/>
        <w:spacing w:line="480" w:lineRule="auto"/>
        <w:ind w:left="0"/>
        <w:rPr>
          <w:rFonts w:eastAsiaTheme="minorEastAsia" w:cstheme="minorHAnsi"/>
          <w:sz w:val="56"/>
          <w:szCs w:val="56"/>
        </w:rPr>
      </w:pPr>
      <w:r w:rsidRPr="00BC7DE9">
        <w:rPr>
          <w:rFonts w:eastAsiaTheme="minorEastAsia" w:cstheme="minorHAnsi"/>
          <w:sz w:val="56"/>
          <w:szCs w:val="56"/>
        </w:rPr>
        <w:t>https://www.kaggle.com/datasets</w:t>
      </w:r>
    </w:p>
    <w:p w14:paraId="33EB9A2F" w14:textId="569C730A" w:rsidR="00A14071" w:rsidRDefault="00000000" w:rsidP="00BC7DE9">
      <w:pPr>
        <w:pStyle w:val="a6"/>
        <w:ind w:left="0"/>
        <w:rPr>
          <w:rFonts w:eastAsiaTheme="minorEastAsia" w:cstheme="minorHAnsi"/>
          <w:sz w:val="56"/>
          <w:szCs w:val="56"/>
        </w:rPr>
      </w:pPr>
      <w:hyperlink r:id="rId7" w:history="1">
        <w:r w:rsidR="00BC7DE9" w:rsidRPr="00682EB0">
          <w:rPr>
            <w:rStyle w:val="Hyperlink"/>
            <w:rFonts w:eastAsiaTheme="minorEastAsia" w:cstheme="minorHAnsi"/>
            <w:sz w:val="56"/>
            <w:szCs w:val="56"/>
          </w:rPr>
          <w:t>https://poe.com/chatgpt</w:t>
        </w:r>
      </w:hyperlink>
    </w:p>
    <w:p w14:paraId="58F6DE66" w14:textId="77777777" w:rsidR="00BC7DE9" w:rsidRDefault="00BC7DE9" w:rsidP="00A14071">
      <w:pPr>
        <w:pStyle w:val="a6"/>
        <w:ind w:left="0"/>
        <w:jc w:val="center"/>
        <w:rPr>
          <w:rFonts w:eastAsiaTheme="minorEastAsia" w:cstheme="minorHAnsi"/>
          <w:sz w:val="56"/>
          <w:szCs w:val="56"/>
        </w:rPr>
      </w:pPr>
    </w:p>
    <w:p w14:paraId="7FDF63B0" w14:textId="77777777" w:rsidR="00BC7DE9" w:rsidRPr="00BC7DE9" w:rsidRDefault="00000000" w:rsidP="00BC7DE9">
      <w:pPr>
        <w:rPr>
          <w:rFonts w:ascii="Segoe UI" w:hAnsi="Segoe UI" w:cs="Segoe UI"/>
          <w:sz w:val="72"/>
          <w:szCs w:val="72"/>
          <w:vertAlign w:val="superscript"/>
        </w:rPr>
      </w:pPr>
      <w:hyperlink r:id="rId8" w:tgtFrame="_blank" w:tooltip="https://youtube.com/@heshamasem" w:history="1">
        <w:r w:rsidR="00BC7DE9" w:rsidRPr="00BC7DE9">
          <w:rPr>
            <w:rStyle w:val="Hyperlink"/>
            <w:rFonts w:ascii="Segoe UI" w:hAnsi="Segoe UI" w:cs="Segoe UI"/>
            <w:sz w:val="72"/>
            <w:szCs w:val="72"/>
            <w:vertAlign w:val="superscript"/>
          </w:rPr>
          <w:t>https://youtube.com/@HeshamAsem</w:t>
        </w:r>
      </w:hyperlink>
    </w:p>
    <w:p w14:paraId="2FF35CFE" w14:textId="77777777" w:rsidR="00BC7DE9" w:rsidRPr="00A14071" w:rsidRDefault="00BC7DE9" w:rsidP="00A14071">
      <w:pPr>
        <w:pStyle w:val="a6"/>
        <w:ind w:left="0"/>
        <w:jc w:val="center"/>
        <w:rPr>
          <w:rFonts w:eastAsiaTheme="minorEastAsia" w:cstheme="minorHAnsi"/>
          <w:sz w:val="56"/>
          <w:szCs w:val="56"/>
        </w:rPr>
      </w:pPr>
    </w:p>
    <w:sectPr w:rsidR="00BC7DE9" w:rsidRPr="00A14071" w:rsidSect="005134AD">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3EF"/>
    <w:multiLevelType w:val="multilevel"/>
    <w:tmpl w:val="2E6C6C96"/>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A44F03"/>
    <w:multiLevelType w:val="hybridMultilevel"/>
    <w:tmpl w:val="C58E66F0"/>
    <w:lvl w:ilvl="0" w:tplc="381E3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C5D13"/>
    <w:multiLevelType w:val="hybridMultilevel"/>
    <w:tmpl w:val="F8F0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A2049"/>
    <w:multiLevelType w:val="hybridMultilevel"/>
    <w:tmpl w:val="015EC4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1551B"/>
    <w:multiLevelType w:val="hybridMultilevel"/>
    <w:tmpl w:val="50EA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B06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A9231BB"/>
    <w:multiLevelType w:val="hybridMultilevel"/>
    <w:tmpl w:val="7B04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5F88"/>
    <w:multiLevelType w:val="hybridMultilevel"/>
    <w:tmpl w:val="7B4A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927E1"/>
    <w:multiLevelType w:val="hybridMultilevel"/>
    <w:tmpl w:val="1EF4D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9C3D7A"/>
    <w:multiLevelType w:val="hybridMultilevel"/>
    <w:tmpl w:val="983223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97B37"/>
    <w:multiLevelType w:val="hybridMultilevel"/>
    <w:tmpl w:val="90F0F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467CED"/>
    <w:multiLevelType w:val="hybridMultilevel"/>
    <w:tmpl w:val="C39CDBBA"/>
    <w:lvl w:ilvl="0" w:tplc="05945D20">
      <w:start w:val="1"/>
      <w:numFmt w:val="bullet"/>
      <w:lvlText w:val="•"/>
      <w:lvlJc w:val="left"/>
      <w:pPr>
        <w:tabs>
          <w:tab w:val="num" w:pos="720"/>
        </w:tabs>
        <w:ind w:left="720" w:hanging="360"/>
      </w:pPr>
      <w:rPr>
        <w:rFonts w:ascii="Times New Roman" w:hAnsi="Times New Roman" w:hint="default"/>
      </w:rPr>
    </w:lvl>
    <w:lvl w:ilvl="1" w:tplc="0AE2E56E" w:tentative="1">
      <w:start w:val="1"/>
      <w:numFmt w:val="bullet"/>
      <w:lvlText w:val="•"/>
      <w:lvlJc w:val="left"/>
      <w:pPr>
        <w:tabs>
          <w:tab w:val="num" w:pos="1440"/>
        </w:tabs>
        <w:ind w:left="1440" w:hanging="360"/>
      </w:pPr>
      <w:rPr>
        <w:rFonts w:ascii="Times New Roman" w:hAnsi="Times New Roman" w:hint="default"/>
      </w:rPr>
    </w:lvl>
    <w:lvl w:ilvl="2" w:tplc="7430B824" w:tentative="1">
      <w:start w:val="1"/>
      <w:numFmt w:val="bullet"/>
      <w:lvlText w:val="•"/>
      <w:lvlJc w:val="left"/>
      <w:pPr>
        <w:tabs>
          <w:tab w:val="num" w:pos="2160"/>
        </w:tabs>
        <w:ind w:left="2160" w:hanging="360"/>
      </w:pPr>
      <w:rPr>
        <w:rFonts w:ascii="Times New Roman" w:hAnsi="Times New Roman" w:hint="default"/>
      </w:rPr>
    </w:lvl>
    <w:lvl w:ilvl="3" w:tplc="E7D6BB7E" w:tentative="1">
      <w:start w:val="1"/>
      <w:numFmt w:val="bullet"/>
      <w:lvlText w:val="•"/>
      <w:lvlJc w:val="left"/>
      <w:pPr>
        <w:tabs>
          <w:tab w:val="num" w:pos="2880"/>
        </w:tabs>
        <w:ind w:left="2880" w:hanging="360"/>
      </w:pPr>
      <w:rPr>
        <w:rFonts w:ascii="Times New Roman" w:hAnsi="Times New Roman" w:hint="default"/>
      </w:rPr>
    </w:lvl>
    <w:lvl w:ilvl="4" w:tplc="5B66BA78" w:tentative="1">
      <w:start w:val="1"/>
      <w:numFmt w:val="bullet"/>
      <w:lvlText w:val="•"/>
      <w:lvlJc w:val="left"/>
      <w:pPr>
        <w:tabs>
          <w:tab w:val="num" w:pos="3600"/>
        </w:tabs>
        <w:ind w:left="3600" w:hanging="360"/>
      </w:pPr>
      <w:rPr>
        <w:rFonts w:ascii="Times New Roman" w:hAnsi="Times New Roman" w:hint="default"/>
      </w:rPr>
    </w:lvl>
    <w:lvl w:ilvl="5" w:tplc="02CE0662" w:tentative="1">
      <w:start w:val="1"/>
      <w:numFmt w:val="bullet"/>
      <w:lvlText w:val="•"/>
      <w:lvlJc w:val="left"/>
      <w:pPr>
        <w:tabs>
          <w:tab w:val="num" w:pos="4320"/>
        </w:tabs>
        <w:ind w:left="4320" w:hanging="360"/>
      </w:pPr>
      <w:rPr>
        <w:rFonts w:ascii="Times New Roman" w:hAnsi="Times New Roman" w:hint="default"/>
      </w:rPr>
    </w:lvl>
    <w:lvl w:ilvl="6" w:tplc="28D4C626" w:tentative="1">
      <w:start w:val="1"/>
      <w:numFmt w:val="bullet"/>
      <w:lvlText w:val="•"/>
      <w:lvlJc w:val="left"/>
      <w:pPr>
        <w:tabs>
          <w:tab w:val="num" w:pos="5040"/>
        </w:tabs>
        <w:ind w:left="5040" w:hanging="360"/>
      </w:pPr>
      <w:rPr>
        <w:rFonts w:ascii="Times New Roman" w:hAnsi="Times New Roman" w:hint="default"/>
      </w:rPr>
    </w:lvl>
    <w:lvl w:ilvl="7" w:tplc="3A4A7EA0" w:tentative="1">
      <w:start w:val="1"/>
      <w:numFmt w:val="bullet"/>
      <w:lvlText w:val="•"/>
      <w:lvlJc w:val="left"/>
      <w:pPr>
        <w:tabs>
          <w:tab w:val="num" w:pos="5760"/>
        </w:tabs>
        <w:ind w:left="5760" w:hanging="360"/>
      </w:pPr>
      <w:rPr>
        <w:rFonts w:ascii="Times New Roman" w:hAnsi="Times New Roman" w:hint="default"/>
      </w:rPr>
    </w:lvl>
    <w:lvl w:ilvl="8" w:tplc="44D4D0C2" w:tentative="1">
      <w:start w:val="1"/>
      <w:numFmt w:val="bullet"/>
      <w:lvlText w:val="•"/>
      <w:lvlJc w:val="left"/>
      <w:pPr>
        <w:tabs>
          <w:tab w:val="num" w:pos="6480"/>
        </w:tabs>
        <w:ind w:left="6480" w:hanging="360"/>
      </w:pPr>
      <w:rPr>
        <w:rFonts w:ascii="Times New Roman" w:hAnsi="Times New Roman" w:hint="default"/>
      </w:rPr>
    </w:lvl>
  </w:abstractNum>
  <w:num w:numId="1" w16cid:durableId="666132210">
    <w:abstractNumId w:val="10"/>
  </w:num>
  <w:num w:numId="2" w16cid:durableId="1735078708">
    <w:abstractNumId w:val="8"/>
  </w:num>
  <w:num w:numId="3" w16cid:durableId="1638878347">
    <w:abstractNumId w:val="3"/>
  </w:num>
  <w:num w:numId="4" w16cid:durableId="422262879">
    <w:abstractNumId w:val="0"/>
  </w:num>
  <w:num w:numId="5" w16cid:durableId="1948002158">
    <w:abstractNumId w:val="9"/>
  </w:num>
  <w:num w:numId="6" w16cid:durableId="1499812314">
    <w:abstractNumId w:val="6"/>
  </w:num>
  <w:num w:numId="7" w16cid:durableId="1078986475">
    <w:abstractNumId w:val="5"/>
  </w:num>
  <w:num w:numId="8" w16cid:durableId="1064640378">
    <w:abstractNumId w:val="11"/>
  </w:num>
  <w:num w:numId="9" w16cid:durableId="844855290">
    <w:abstractNumId w:val="1"/>
  </w:num>
  <w:num w:numId="10" w16cid:durableId="827331025">
    <w:abstractNumId w:val="7"/>
  </w:num>
  <w:num w:numId="11" w16cid:durableId="1109815230">
    <w:abstractNumId w:val="4"/>
  </w:num>
  <w:num w:numId="12" w16cid:durableId="205207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A3D"/>
    <w:rsid w:val="00021C04"/>
    <w:rsid w:val="000B4502"/>
    <w:rsid w:val="00101C77"/>
    <w:rsid w:val="00392FA9"/>
    <w:rsid w:val="00401C01"/>
    <w:rsid w:val="004F12D5"/>
    <w:rsid w:val="005134AD"/>
    <w:rsid w:val="00515218"/>
    <w:rsid w:val="00546699"/>
    <w:rsid w:val="005C7CE7"/>
    <w:rsid w:val="007023A1"/>
    <w:rsid w:val="008403F6"/>
    <w:rsid w:val="008A1735"/>
    <w:rsid w:val="008B534F"/>
    <w:rsid w:val="009146A4"/>
    <w:rsid w:val="00925A3D"/>
    <w:rsid w:val="00997DEB"/>
    <w:rsid w:val="00A1111B"/>
    <w:rsid w:val="00A14071"/>
    <w:rsid w:val="00AC0200"/>
    <w:rsid w:val="00BC7DE9"/>
    <w:rsid w:val="00C04FD0"/>
    <w:rsid w:val="00D76AB2"/>
    <w:rsid w:val="00E60E49"/>
    <w:rsid w:val="00F45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B432"/>
  <w15:docId w15:val="{2CE3E3DE-EEF9-4543-B3BE-CC46C9AE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2">
    <w:name w:val="heading 2"/>
    <w:basedOn w:val="a"/>
    <w:next w:val="a"/>
    <w:link w:val="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Char">
    <w:name w:val="العنوان Char"/>
    <w:basedOn w:val="a0"/>
    <w:link w:val="a3"/>
    <w:uiPriority w:val="10"/>
    <w:rsid w:val="000B4502"/>
    <w:rPr>
      <w:rFonts w:asciiTheme="majorHAnsi" w:eastAsiaTheme="majorEastAsia" w:hAnsiTheme="majorHAnsi" w:cstheme="majorBidi"/>
      <w:spacing w:val="-10"/>
      <w:kern w:val="28"/>
      <w:sz w:val="96"/>
      <w:szCs w:val="56"/>
    </w:rPr>
  </w:style>
  <w:style w:type="paragraph" w:styleId="a4">
    <w:name w:val="Subtitle"/>
    <w:basedOn w:val="a"/>
    <w:next w:val="a"/>
    <w:link w:val="Char0"/>
    <w:uiPriority w:val="11"/>
    <w:qFormat/>
    <w:rsid w:val="000B4502"/>
    <w:pPr>
      <w:numPr>
        <w:ilvl w:val="1"/>
      </w:numPr>
      <w:ind w:left="720"/>
    </w:pPr>
    <w:rPr>
      <w:rFonts w:eastAsiaTheme="minorEastAsia"/>
      <w:color w:val="F2F2F2" w:themeColor="background1" w:themeShade="F2"/>
      <w:spacing w:val="15"/>
      <w:sz w:val="48"/>
    </w:rPr>
  </w:style>
  <w:style w:type="character" w:customStyle="1" w:styleId="Char0">
    <w:name w:val="عنوان فرعي Char"/>
    <w:basedOn w:val="a0"/>
    <w:link w:val="a4"/>
    <w:uiPriority w:val="11"/>
    <w:rsid w:val="000B4502"/>
    <w:rPr>
      <w:rFonts w:eastAsiaTheme="minorEastAsia"/>
      <w:color w:val="F2F2F2" w:themeColor="background1" w:themeShade="F2"/>
      <w:spacing w:val="15"/>
      <w:sz w:val="48"/>
    </w:rPr>
  </w:style>
  <w:style w:type="character" w:customStyle="1" w:styleId="1Char">
    <w:name w:val="العنوان 1 Char"/>
    <w:basedOn w:val="a0"/>
    <w:link w:val="1"/>
    <w:uiPriority w:val="9"/>
    <w:rsid w:val="00D76AB2"/>
    <w:rPr>
      <w:rFonts w:asciiTheme="majorHAnsi" w:eastAsiaTheme="majorEastAsia" w:hAnsiTheme="majorHAnsi" w:cstheme="majorBidi"/>
      <w:color w:val="2F5496" w:themeColor="accent1" w:themeShade="BF"/>
      <w:sz w:val="44"/>
      <w:szCs w:val="32"/>
    </w:rPr>
  </w:style>
  <w:style w:type="character" w:customStyle="1" w:styleId="2Char">
    <w:name w:val="عنوان 2 Char"/>
    <w:basedOn w:val="a0"/>
    <w:link w:val="2"/>
    <w:uiPriority w:val="9"/>
    <w:rsid w:val="00D76AB2"/>
    <w:rPr>
      <w:rFonts w:asciiTheme="majorHAnsi" w:eastAsiaTheme="majorEastAsia" w:hAnsiTheme="majorHAnsi" w:cstheme="majorBidi"/>
      <w:color w:val="2F5496" w:themeColor="accent1" w:themeShade="BF"/>
      <w:sz w:val="26"/>
      <w:szCs w:val="26"/>
    </w:rPr>
  </w:style>
  <w:style w:type="paragraph" w:styleId="a5">
    <w:name w:val="No Spacing"/>
    <w:uiPriority w:val="1"/>
    <w:qFormat/>
    <w:rsid w:val="000B4502"/>
    <w:pPr>
      <w:spacing w:after="0" w:line="240" w:lineRule="auto"/>
    </w:pPr>
  </w:style>
  <w:style w:type="character" w:customStyle="1" w:styleId="3Char">
    <w:name w:val="عنوان 3 Char"/>
    <w:basedOn w:val="a0"/>
    <w:link w:val="3"/>
    <w:uiPriority w:val="9"/>
    <w:rsid w:val="000B4502"/>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925A3D"/>
    <w:pPr>
      <w:ind w:left="720"/>
      <w:contextualSpacing/>
    </w:pPr>
  </w:style>
  <w:style w:type="table" w:customStyle="1" w:styleId="21">
    <w:name w:val="جدول شبكة 21"/>
    <w:basedOn w:val="a1"/>
    <w:uiPriority w:val="47"/>
    <w:rsid w:val="00925A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51">
    <w:name w:val="جدول شبكة 1 فاتح - تمييز 51"/>
    <w:basedOn w:val="a1"/>
    <w:uiPriority w:val="46"/>
    <w:rsid w:val="00925A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51">
    <w:name w:val="جدول عادي 51"/>
    <w:basedOn w:val="a1"/>
    <w:uiPriority w:val="45"/>
    <w:rsid w:val="00925A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جدول عادي 41"/>
    <w:basedOn w:val="a1"/>
    <w:uiPriority w:val="44"/>
    <w:rsid w:val="00925A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جدول عادي 31"/>
    <w:basedOn w:val="a1"/>
    <w:uiPriority w:val="43"/>
    <w:rsid w:val="00925A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جدول عادي 21"/>
    <w:basedOn w:val="a1"/>
    <w:uiPriority w:val="42"/>
    <w:rsid w:val="00925A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0">
    <w:name w:val="شبكة جدول فاتح1"/>
    <w:basedOn w:val="a1"/>
    <w:uiPriority w:val="40"/>
    <w:rsid w:val="00925A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7">
    <w:name w:val="Table Grid"/>
    <w:basedOn w:val="a1"/>
    <w:uiPriority w:val="39"/>
    <w:rsid w:val="0092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134AD"/>
    <w:rPr>
      <w:color w:val="808080"/>
    </w:rPr>
  </w:style>
  <w:style w:type="paragraph" w:styleId="a9">
    <w:name w:val="Normal (Web)"/>
    <w:basedOn w:val="a"/>
    <w:uiPriority w:val="99"/>
    <w:unhideWhenUsed/>
    <w:rsid w:val="00F45D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C0200"/>
    <w:pPr>
      <w:autoSpaceDE w:val="0"/>
      <w:autoSpaceDN w:val="0"/>
      <w:adjustRightInd w:val="0"/>
      <w:spacing w:after="0" w:line="240" w:lineRule="auto"/>
    </w:pPr>
    <w:rPr>
      <w:rFonts w:ascii="Arial" w:hAnsi="Arial" w:cs="Arial"/>
      <w:color w:val="000000"/>
      <w:sz w:val="24"/>
      <w:szCs w:val="24"/>
    </w:rPr>
  </w:style>
  <w:style w:type="table" w:customStyle="1" w:styleId="310">
    <w:name w:val="جدول شبكة 31"/>
    <w:basedOn w:val="a1"/>
    <w:uiPriority w:val="48"/>
    <w:rsid w:val="00AC02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0"/>
    <w:uiPriority w:val="99"/>
    <w:unhideWhenUsed/>
    <w:rsid w:val="00A14071"/>
    <w:rPr>
      <w:color w:val="0563C1" w:themeColor="hyperlink"/>
      <w:u w:val="single"/>
    </w:rPr>
  </w:style>
  <w:style w:type="paragraph" w:styleId="aa">
    <w:name w:val="Balloon Text"/>
    <w:basedOn w:val="a"/>
    <w:link w:val="Char1"/>
    <w:uiPriority w:val="99"/>
    <w:semiHidden/>
    <w:unhideWhenUsed/>
    <w:rsid w:val="00C04FD0"/>
    <w:pPr>
      <w:spacing w:after="0" w:line="240" w:lineRule="auto"/>
    </w:pPr>
    <w:rPr>
      <w:rFonts w:ascii="Tahoma" w:hAnsi="Tahoma" w:cs="Tahoma"/>
      <w:sz w:val="16"/>
      <w:szCs w:val="16"/>
    </w:rPr>
  </w:style>
  <w:style w:type="character" w:customStyle="1" w:styleId="Char1">
    <w:name w:val="نص في بالون Char"/>
    <w:basedOn w:val="a0"/>
    <w:link w:val="aa"/>
    <w:uiPriority w:val="99"/>
    <w:semiHidden/>
    <w:rsid w:val="00C04FD0"/>
    <w:rPr>
      <w:rFonts w:ascii="Tahoma" w:hAnsi="Tahoma" w:cs="Tahoma"/>
      <w:sz w:val="16"/>
      <w:szCs w:val="16"/>
    </w:rPr>
  </w:style>
  <w:style w:type="character" w:styleId="ab">
    <w:name w:val="Unresolved Mention"/>
    <w:basedOn w:val="a0"/>
    <w:uiPriority w:val="99"/>
    <w:semiHidden/>
    <w:unhideWhenUsed/>
    <w:rsid w:val="00BC7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527">
      <w:bodyDiv w:val="1"/>
      <w:marLeft w:val="0"/>
      <w:marRight w:val="0"/>
      <w:marTop w:val="0"/>
      <w:marBottom w:val="0"/>
      <w:divBdr>
        <w:top w:val="none" w:sz="0" w:space="0" w:color="auto"/>
        <w:left w:val="none" w:sz="0" w:space="0" w:color="auto"/>
        <w:bottom w:val="none" w:sz="0" w:space="0" w:color="auto"/>
        <w:right w:val="none" w:sz="0" w:space="0" w:color="auto"/>
      </w:divBdr>
      <w:divsChild>
        <w:div w:id="316030860">
          <w:marLeft w:val="0"/>
          <w:marRight w:val="0"/>
          <w:marTop w:val="0"/>
          <w:marBottom w:val="0"/>
          <w:divBdr>
            <w:top w:val="none" w:sz="0" w:space="0" w:color="auto"/>
            <w:left w:val="none" w:sz="0" w:space="0" w:color="auto"/>
            <w:bottom w:val="none" w:sz="0" w:space="0" w:color="auto"/>
            <w:right w:val="none" w:sz="0" w:space="0" w:color="auto"/>
          </w:divBdr>
        </w:div>
      </w:divsChild>
    </w:div>
    <w:div w:id="565338484">
      <w:bodyDiv w:val="1"/>
      <w:marLeft w:val="0"/>
      <w:marRight w:val="0"/>
      <w:marTop w:val="0"/>
      <w:marBottom w:val="0"/>
      <w:divBdr>
        <w:top w:val="none" w:sz="0" w:space="0" w:color="auto"/>
        <w:left w:val="none" w:sz="0" w:space="0" w:color="auto"/>
        <w:bottom w:val="none" w:sz="0" w:space="0" w:color="auto"/>
        <w:right w:val="none" w:sz="0" w:space="0" w:color="auto"/>
      </w:divBdr>
      <w:divsChild>
        <w:div w:id="122664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HeshamAsem" TargetMode="External"/><Relationship Id="rId3" Type="http://schemas.openxmlformats.org/officeDocument/2006/relationships/settings" Target="settings.xml"/><Relationship Id="rId7" Type="http://schemas.openxmlformats.org/officeDocument/2006/relationships/hyperlink" Target="https://poe.com/chat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inm\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86</TotalTime>
  <Pages>10</Pages>
  <Words>1222</Words>
  <Characters>6972</Characters>
  <Application>Microsoft Office Word</Application>
  <DocSecurity>0</DocSecurity>
  <Lines>58</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zayn silver</dc:creator>
  <cp:lastModifiedBy>Mohamed Ibrahim Saad Ibrahim</cp:lastModifiedBy>
  <cp:revision>5</cp:revision>
  <dcterms:created xsi:type="dcterms:W3CDTF">2022-05-28T12:08:00Z</dcterms:created>
  <dcterms:modified xsi:type="dcterms:W3CDTF">2023-05-29T19:16:00Z</dcterms:modified>
</cp:coreProperties>
</file>